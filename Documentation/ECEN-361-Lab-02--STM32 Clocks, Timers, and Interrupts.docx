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4FEB8" w14:textId="525E0B6F" w:rsidR="00754403" w:rsidRPr="00403EF6" w:rsidRDefault="003E0263" w:rsidP="00A33958">
      <w:pPr>
        <w:pStyle w:val="Title"/>
        <w:jc w:val="right"/>
      </w:pPr>
      <w:r>
        <w:t xml:space="preserve">ECEN-361  </w:t>
      </w:r>
      <w:r w:rsidR="00754403" w:rsidRPr="00403EF6">
        <w:t>Lab-0</w:t>
      </w:r>
      <w:r w:rsidR="00FF1C58">
        <w:t>2</w:t>
      </w:r>
      <w:r w:rsidR="00754403" w:rsidRPr="00403EF6">
        <w:t>:</w:t>
      </w:r>
      <w:r w:rsidR="00FF1C58">
        <w:t>Clks, Timers, Interrupts</w:t>
      </w:r>
    </w:p>
    <w:p w14:paraId="3BD9FA05" w14:textId="77777777" w:rsidR="001574D8" w:rsidRDefault="001574D8" w:rsidP="002B6F81">
      <w:pPr>
        <w:pStyle w:val="Heading1"/>
      </w:pPr>
    </w:p>
    <w:p w14:paraId="54B07129" w14:textId="11E858EE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</w:t>
      </w:r>
      <w:r w:rsidR="0010309E">
        <w:rPr>
          <w:color w:val="FF0000"/>
        </w:rPr>
        <w:t>Michael Munoz</w:t>
      </w:r>
      <w:r w:rsidRPr="002703A2">
        <w:rPr>
          <w:color w:val="FF0000"/>
        </w:rPr>
        <w:t>____________________</w:t>
      </w:r>
    </w:p>
    <w:p w14:paraId="65615F41" w14:textId="77777777" w:rsidR="001574D8" w:rsidRDefault="001574D8" w:rsidP="002B6F81">
      <w:pPr>
        <w:pStyle w:val="Heading1"/>
      </w:pPr>
    </w:p>
    <w:p w14:paraId="11DCA739" w14:textId="34596AC2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 of the Lab</w:t>
      </w:r>
    </w:p>
    <w:p w14:paraId="263DBF46" w14:textId="16789421" w:rsidR="006876B7" w:rsidRDefault="006876B7" w:rsidP="006745E1">
      <w:r>
        <w:t xml:space="preserve">The objectives of this </w:t>
      </w:r>
      <w:r w:rsidR="0044509C">
        <w:t>lab are as follows:</w:t>
      </w:r>
    </w:p>
    <w:p w14:paraId="7E74D403" w14:textId="7B35504D" w:rsidR="003C4C94" w:rsidRDefault="00850E49" w:rsidP="003C4C9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>Part 1:</w:t>
      </w:r>
      <w:r>
        <w:tab/>
      </w:r>
      <w:r w:rsidR="00E05390">
        <w:t>Load</w:t>
      </w:r>
      <w:r w:rsidR="00FF1C58">
        <w:t xml:space="preserve"> the</w:t>
      </w:r>
      <w:r w:rsidR="007B0090">
        <w:t>LED-D1</w:t>
      </w:r>
      <w:r w:rsidR="00FF1C58">
        <w:t xml:space="preserve"> Blinky working with a simple timer-based interrupt</w:t>
      </w:r>
      <w:r w:rsidR="00B51EEA">
        <w:t>.</w:t>
      </w:r>
    </w:p>
    <w:p w14:paraId="2BFF4956" w14:textId="60C5E28F" w:rsidR="0044509C" w:rsidRDefault="003C4C94" w:rsidP="003C4C94">
      <w:pPr>
        <w:tabs>
          <w:tab w:val="left" w:pos="1800"/>
        </w:tabs>
        <w:ind w:left="360"/>
        <w:jc w:val="left"/>
      </w:pPr>
      <w:r>
        <w:tab/>
      </w:r>
      <w:r w:rsidR="0095775B">
        <w:t xml:space="preserve">Add </w:t>
      </w:r>
      <w:r w:rsidR="003D4912">
        <w:t>two</w:t>
      </w:r>
      <w:r w:rsidR="0095775B">
        <w:t xml:space="preserve"> more timers </w:t>
      </w:r>
      <w:r>
        <w:t>to blink LED</w:t>
      </w:r>
      <w:r w:rsidR="003D4912">
        <w:t>_D2 and LED_D3</w:t>
      </w:r>
      <w:r>
        <w:t xml:space="preserve"> with differing rates.</w:t>
      </w:r>
    </w:p>
    <w:p w14:paraId="36E3E772" w14:textId="5AD8CC5D" w:rsidR="00FF1C58" w:rsidRDefault="00FF1C58" w:rsidP="004755E4">
      <w:pPr>
        <w:pStyle w:val="ListParagraph"/>
        <w:numPr>
          <w:ilvl w:val="0"/>
          <w:numId w:val="18"/>
        </w:numPr>
        <w:tabs>
          <w:tab w:val="left" w:pos="1800"/>
        </w:tabs>
      </w:pPr>
      <w:r>
        <w:t>Part 2:</w:t>
      </w:r>
      <w:r>
        <w:tab/>
        <w:t xml:space="preserve">Reconfigure the </w:t>
      </w:r>
      <w:r w:rsidR="002332BE">
        <w:t xml:space="preserve">timer clock to see the </w:t>
      </w:r>
      <w:r w:rsidR="00730237">
        <w:t xml:space="preserve">effects of changing the clock source and </w:t>
      </w:r>
      <w:r w:rsidR="000D1F20">
        <w:t>parameters.</w:t>
      </w:r>
    </w:p>
    <w:p w14:paraId="613476DA" w14:textId="304BF05F" w:rsidR="000D1F20" w:rsidRDefault="00850E49" w:rsidP="00546F0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 xml:space="preserve">Part </w:t>
      </w:r>
      <w:r w:rsidR="002332BE">
        <w:t>3</w:t>
      </w:r>
      <w:r>
        <w:t>:</w:t>
      </w:r>
      <w:r>
        <w:tab/>
      </w:r>
      <w:r w:rsidR="00E26241">
        <w:t xml:space="preserve">Use </w:t>
      </w:r>
      <w:r w:rsidR="00391A57">
        <w:t>a built</w:t>
      </w:r>
      <w:r w:rsidR="00D7285E">
        <w:t>-</w:t>
      </w:r>
      <w:r w:rsidR="00391A57">
        <w:t xml:space="preserve">in timer to count the time of an external event (button </w:t>
      </w:r>
      <w:r w:rsidR="00D7285E">
        <w:t>push)</w:t>
      </w:r>
    </w:p>
    <w:p w14:paraId="67DF3522" w14:textId="4E1CC22B" w:rsidR="00850E49" w:rsidRDefault="00763290" w:rsidP="000D1F20">
      <w:pPr>
        <w:tabs>
          <w:tab w:val="left" w:pos="1800"/>
        </w:tabs>
        <w:ind w:left="1800"/>
        <w:jc w:val="left"/>
      </w:pPr>
      <w:r>
        <w:t xml:space="preserve">This will be done with a fun </w:t>
      </w:r>
      <w:r w:rsidR="00546F04">
        <w:t>Reaction timer.</w:t>
      </w:r>
    </w:p>
    <w:p w14:paraId="4433B3CE" w14:textId="665C1C95" w:rsidR="008B2911" w:rsidRDefault="008B2911" w:rsidP="006745E1"/>
    <w:p w14:paraId="76FDBEB7" w14:textId="0AC5A11B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0DFF2A88" w14:textId="21581185" w:rsidR="005B207D" w:rsidRDefault="005B207D" w:rsidP="006745E1"/>
    <w:p w14:paraId="316FBE78" w14:textId="585B5624" w:rsidR="005B207D" w:rsidRPr="006745E1" w:rsidRDefault="005B207D" w:rsidP="006745E1">
      <w:r>
        <w:t>The submission for this lab is simply th</w:t>
      </w:r>
      <w:r w:rsidR="001671CD">
        <w:t xml:space="preserve">e repository that </w:t>
      </w:r>
      <w:r w:rsidR="000203DF">
        <w:t>you’ll modify.  Your modifications get pushed back to github.com</w:t>
      </w:r>
      <w:r w:rsidR="007C503A">
        <w:t>.  Your responses, as recorded in this file</w:t>
      </w:r>
      <w:r w:rsidR="00052489">
        <w:t xml:space="preserve">, will be checked along with your running </w:t>
      </w:r>
      <w:r w:rsidR="009D4867">
        <w:t>project.</w:t>
      </w:r>
    </w:p>
    <w:p w14:paraId="5907F47F" w14:textId="7B8D9525" w:rsidR="002B6F81" w:rsidRDefault="00D6474A" w:rsidP="009362C0">
      <w:pPr>
        <w:pStyle w:val="Heading1"/>
      </w:pPr>
      <w:r>
        <w:t>Part 1:</w:t>
      </w:r>
      <w:r>
        <w:tab/>
      </w:r>
      <w:r w:rsidR="008E7F1F">
        <w:t>Instructions</w:t>
      </w:r>
    </w:p>
    <w:p w14:paraId="781A6490" w14:textId="5A34ED65" w:rsidR="008E7F1F" w:rsidRDefault="00901F96" w:rsidP="004D5F44">
      <w:pPr>
        <w:pStyle w:val="Heading2"/>
      </w:pPr>
      <w:r>
        <w:t>Clone the repo for this file</w:t>
      </w:r>
    </w:p>
    <w:p w14:paraId="6DC25208" w14:textId="202183A6" w:rsidR="00BC7B77" w:rsidRDefault="005A3517" w:rsidP="00FD338B">
      <w:r>
        <w:t xml:space="preserve">By now, you should’ve </w:t>
      </w:r>
      <w:r w:rsidR="00E94365">
        <w:t>completed the assignment</w:t>
      </w:r>
      <w:r w:rsidR="001E12F1">
        <w:t xml:space="preserve"> (</w:t>
      </w:r>
      <w:hyperlink r:id="rId7" w:history="1">
        <w:r w:rsidR="001E12F1" w:rsidRPr="001E12F1">
          <w:rPr>
            <w:rStyle w:val="Hyperlink"/>
          </w:rPr>
          <w:t>HERE</w:t>
        </w:r>
      </w:hyperlink>
      <w:r w:rsidR="001E12F1">
        <w:t>)</w:t>
      </w:r>
      <w:r w:rsidR="00E94365">
        <w:t xml:space="preserve"> </w:t>
      </w:r>
      <w:r w:rsidR="00162292">
        <w:t xml:space="preserve">about </w:t>
      </w:r>
      <w:r w:rsidR="001C1004">
        <w:t>getting on and using GitHub.</w:t>
      </w:r>
    </w:p>
    <w:p w14:paraId="5C76B073" w14:textId="7C34FA92" w:rsidR="001C1004" w:rsidRDefault="000644B7" w:rsidP="00FD338B">
      <w:r>
        <w:t xml:space="preserve">Start by accepting the assignment in GitHub Classroom for </w:t>
      </w:r>
      <w:r w:rsidR="00D07A56">
        <w:t>ECEN-361-Lab</w:t>
      </w:r>
      <w:r w:rsidR="00AF7C48">
        <w:t>-02</w:t>
      </w:r>
      <w:r w:rsidR="00A93001">
        <w:t>.  Clone the repo</w:t>
      </w:r>
      <w:r w:rsidR="00FD28CD">
        <w:t>.</w:t>
      </w:r>
    </w:p>
    <w:p w14:paraId="462EBE66" w14:textId="77777777" w:rsidR="00F77A22" w:rsidRDefault="00F77A22" w:rsidP="00FD338B"/>
    <w:p w14:paraId="35546456" w14:textId="4241AD34" w:rsidR="00FD28CD" w:rsidRDefault="0056658F" w:rsidP="0052672B">
      <w:pPr>
        <w:pStyle w:val="Heading2"/>
      </w:pPr>
      <w:r w:rsidRPr="0056658F">
        <w:rPr>
          <w:noProof/>
        </w:rPr>
        <w:drawing>
          <wp:anchor distT="0" distB="0" distL="114300" distR="114300" simplePos="0" relativeHeight="251658243" behindDoc="1" locked="0" layoutInCell="1" allowOverlap="1" wp14:anchorId="3F4C604E" wp14:editId="59F8344D">
            <wp:simplePos x="0" y="0"/>
            <wp:positionH relativeFrom="column">
              <wp:posOffset>3286125</wp:posOffset>
            </wp:positionH>
            <wp:positionV relativeFrom="paragraph">
              <wp:posOffset>135890</wp:posOffset>
            </wp:positionV>
            <wp:extent cx="3457576" cy="1799665"/>
            <wp:effectExtent l="0" t="0" r="0" b="0"/>
            <wp:wrapTight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ight>
            <wp:docPr id="2146684270" name="Picture 21466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CD">
        <w:t xml:space="preserve">Add the repo </w:t>
      </w:r>
      <w:r w:rsidR="0052672B">
        <w:t>project to your workspace.</w:t>
      </w:r>
    </w:p>
    <w:p w14:paraId="130FC7D7" w14:textId="4EE16396" w:rsidR="0052672B" w:rsidRDefault="002A33F3" w:rsidP="00FD338B">
      <w:r>
        <w:t xml:space="preserve">Import with File/Import and point to the directory of the newly cloned </w:t>
      </w:r>
      <w:r w:rsidR="0056658F">
        <w:t>project:</w:t>
      </w:r>
    </w:p>
    <w:p w14:paraId="66149F1F" w14:textId="20BB087F" w:rsidR="0056658F" w:rsidRDefault="0056658F" w:rsidP="00FD338B"/>
    <w:p w14:paraId="420FB070" w14:textId="77777777" w:rsidR="00F77A22" w:rsidRDefault="00F77A22" w:rsidP="00FD338B"/>
    <w:p w14:paraId="6191A1EF" w14:textId="5EB2C14A" w:rsidR="0056658F" w:rsidRDefault="00061D75" w:rsidP="00FD338B">
      <w:r>
        <w:t>Clean</w:t>
      </w:r>
      <w:r w:rsidR="00A84D30">
        <w:t xml:space="preserve"> Project</w:t>
      </w:r>
      <w:r>
        <w:t xml:space="preserve"> then Build</w:t>
      </w:r>
      <w:r w:rsidR="00A84D30">
        <w:t xml:space="preserve"> Project</w:t>
      </w:r>
      <w:r w:rsidR="00F77A22">
        <w:t>:</w:t>
      </w:r>
    </w:p>
    <w:p w14:paraId="5F102B75" w14:textId="49936689" w:rsidR="00061D75" w:rsidRDefault="00F77A22" w:rsidP="00FD338B">
      <w:r w:rsidRPr="00F77A22">
        <w:rPr>
          <w:noProof/>
        </w:rPr>
        <w:drawing>
          <wp:inline distT="0" distB="0" distL="0" distR="0" wp14:anchorId="36D17A19" wp14:editId="48D6EB09">
            <wp:extent cx="2771775" cy="2367104"/>
            <wp:effectExtent l="0" t="0" r="0" b="0"/>
            <wp:docPr id="1451392609" name="Picture 14513926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21" cy="2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55" w14:textId="5416AA5A" w:rsidR="00D6474A" w:rsidRDefault="00D6474A" w:rsidP="00FD338B">
      <w:r>
        <w:t>There should be no errors or warnings.</w:t>
      </w:r>
    </w:p>
    <w:p w14:paraId="007BCCF3" w14:textId="0982FD0E" w:rsidR="00593DD4" w:rsidRDefault="000F05C3" w:rsidP="00593DD4">
      <w:pPr>
        <w:pStyle w:val="Heading2"/>
      </w:pPr>
      <w:r>
        <w:br w:type="column"/>
      </w:r>
      <w:r w:rsidR="00593DD4">
        <w:lastRenderedPageBreak/>
        <w:t xml:space="preserve">Run the project. </w:t>
      </w:r>
    </w:p>
    <w:p w14:paraId="135A90BE" w14:textId="4E1A6849" w:rsidR="00593DD4" w:rsidRDefault="00593DD4" w:rsidP="00593DD4">
      <w:r>
        <w:t xml:space="preserve">The project should simply blink </w:t>
      </w:r>
      <w:r w:rsidR="00C76E88">
        <w:t>the D1_LED once per second.</w:t>
      </w:r>
    </w:p>
    <w:p w14:paraId="6355CF91" w14:textId="7812A20C" w:rsidR="00C76E88" w:rsidRDefault="00304900" w:rsidP="00593DD4">
      <w:r>
        <w:t>No seven-segment display.</w:t>
      </w:r>
    </w:p>
    <w:p w14:paraId="7D720FDE" w14:textId="77777777" w:rsidR="001E0F29" w:rsidRDefault="001E0F29" w:rsidP="00593DD4"/>
    <w:p w14:paraId="6EE1FAD2" w14:textId="27C5B512" w:rsidR="00C44FC5" w:rsidRDefault="000920A6" w:rsidP="00E21770">
      <w:pPr>
        <w:pStyle w:val="Heading2"/>
      </w:pPr>
      <w:r>
        <w:t xml:space="preserve">Create </w:t>
      </w:r>
      <w:r w:rsidR="001557ED">
        <w:t>2</w:t>
      </w:r>
      <w:r>
        <w:t xml:space="preserve"> more timer interrupts</w:t>
      </w:r>
      <w:r w:rsidR="0044035C">
        <w:t xml:space="preserve"> that blink as follows:</w:t>
      </w:r>
    </w:p>
    <w:p w14:paraId="3D16242B" w14:textId="47654FAE" w:rsidR="0044035C" w:rsidRDefault="0044035C" w:rsidP="00E21770">
      <w:pPr>
        <w:ind w:left="720"/>
      </w:pPr>
      <w:r>
        <w:t>D2_LED</w:t>
      </w:r>
      <w:r w:rsidR="005654FC">
        <w:t>:</w:t>
      </w:r>
      <w:r w:rsidR="005654FC">
        <w:tab/>
        <w:t xml:space="preserve">Once every </w:t>
      </w:r>
      <w:r w:rsidR="006C24A0">
        <w:t>5</w:t>
      </w:r>
      <w:r w:rsidR="009335AC">
        <w:t xml:space="preserve">00 </w:t>
      </w:r>
      <w:proofErr w:type="spellStart"/>
      <w:r w:rsidR="009335AC">
        <w:t>mS.</w:t>
      </w:r>
      <w:proofErr w:type="spellEnd"/>
    </w:p>
    <w:p w14:paraId="0750CD83" w14:textId="4C182F21" w:rsidR="0044035C" w:rsidRDefault="0044035C" w:rsidP="00E21770">
      <w:pPr>
        <w:ind w:left="720"/>
      </w:pPr>
      <w:r>
        <w:t>D3_LED</w:t>
      </w:r>
      <w:r w:rsidR="004E1813">
        <w:t>:</w:t>
      </w:r>
      <w:r w:rsidR="00B83757">
        <w:tab/>
      </w:r>
      <w:r w:rsidR="004E1813">
        <w:t xml:space="preserve">Once every </w:t>
      </w:r>
      <w:r w:rsidR="006C24A0">
        <w:t>2</w:t>
      </w:r>
      <w:r w:rsidR="003207E7">
        <w:t>5</w:t>
      </w:r>
      <w:r w:rsidR="004E1813">
        <w:t xml:space="preserve">0 </w:t>
      </w:r>
      <w:proofErr w:type="spellStart"/>
      <w:r w:rsidR="004E1813">
        <w:t>mS.</w:t>
      </w:r>
      <w:proofErr w:type="spellEnd"/>
    </w:p>
    <w:p w14:paraId="722615E2" w14:textId="77777777" w:rsidR="0011238A" w:rsidRDefault="00E21770" w:rsidP="00593DD4">
      <w:r>
        <w:t xml:space="preserve">Do this by using the </w:t>
      </w:r>
      <w:r w:rsidR="00041F22">
        <w:t>GUI  (click on the</w:t>
      </w:r>
      <w:r w:rsidR="008031E4">
        <w:t xml:space="preserve"> MX -- </w:t>
      </w:r>
      <w:r w:rsidR="00041F22">
        <w:t xml:space="preserve"> .</w:t>
      </w:r>
      <w:proofErr w:type="spellStart"/>
      <w:r w:rsidR="00041F22">
        <w:t>ioc</w:t>
      </w:r>
      <w:proofErr w:type="spellEnd"/>
      <w:r w:rsidR="00041F22">
        <w:t xml:space="preserve"> file)</w:t>
      </w:r>
      <w:r w:rsidR="00B874A6">
        <w:t>.</w:t>
      </w:r>
      <w:r w:rsidR="00DC3F8B">
        <w:t xml:space="preserve">   </w:t>
      </w:r>
      <w:r w:rsidR="0011238A">
        <w:t>Note that two of the timers are already taken:</w:t>
      </w:r>
    </w:p>
    <w:p w14:paraId="1033A3D3" w14:textId="207CFA86" w:rsidR="003207E7" w:rsidRDefault="00DC3F8B" w:rsidP="00C96F37">
      <w:pPr>
        <w:pStyle w:val="ListParagraph"/>
        <w:numPr>
          <w:ilvl w:val="0"/>
          <w:numId w:val="21"/>
        </w:numPr>
      </w:pPr>
      <w:r>
        <w:t>DON’T USE TIM17 – it’s dedi</w:t>
      </w:r>
      <w:r w:rsidR="00C96F37">
        <w:t>cated to displaying the seven-segment lights</w:t>
      </w:r>
    </w:p>
    <w:p w14:paraId="2001C658" w14:textId="00DFCADA" w:rsidR="00C96F37" w:rsidRDefault="00C96F37" w:rsidP="00C96F37">
      <w:pPr>
        <w:pStyle w:val="ListParagraph"/>
        <w:numPr>
          <w:ilvl w:val="0"/>
          <w:numId w:val="21"/>
        </w:numPr>
      </w:pPr>
      <w:r>
        <w:t>DON’T’USE TIM</w:t>
      </w:r>
      <w:r w:rsidR="008A5B97">
        <w:t>16</w:t>
      </w:r>
      <w:r w:rsidR="001557ED">
        <w:t xml:space="preserve"> – Note that it’s doing</w:t>
      </w:r>
      <w:r w:rsidR="00544699">
        <w:t xml:space="preserve"> D1</w:t>
      </w:r>
      <w:r w:rsidR="000D7B4F">
        <w:t xml:space="preserve"> at 1 second.</w:t>
      </w:r>
    </w:p>
    <w:p w14:paraId="3AF69F7D" w14:textId="77777777" w:rsidR="00D73D98" w:rsidRDefault="00D73D98" w:rsidP="00D73D98"/>
    <w:p w14:paraId="6C3D0EB5" w14:textId="702FD2A7" w:rsidR="00D73D98" w:rsidRDefault="00D73D98" w:rsidP="00D73D98">
      <w:r>
        <w:t>Note that three things have to happen to make a timer</w:t>
      </w:r>
      <w:r w:rsidR="000E2EB4">
        <w:t xml:space="preserve">-based </w:t>
      </w:r>
      <w:r>
        <w:t xml:space="preserve"> interrupt work:</w:t>
      </w:r>
    </w:p>
    <w:p w14:paraId="4A2016E3" w14:textId="1D6CC105" w:rsidR="005275B8" w:rsidRPr="000E2EB4" w:rsidRDefault="00726883" w:rsidP="005275B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bCs/>
          <w:color w:val="1F3864" w:themeColor="accent1" w:themeShade="80"/>
        </w:rPr>
      </w:pPr>
      <w:r>
        <w:t>Timer has to be initialized (</w:t>
      </w:r>
      <w:r w:rsidR="007510F4">
        <w:t xml:space="preserve">this code is generated by the GUI – see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MX_TIM17_Init()</w:t>
      </w:r>
      <w:r w:rsidR="005275B8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;</w:t>
      </w:r>
    </w:p>
    <w:p w14:paraId="7637D4BC" w14:textId="7DCB4DFE" w:rsidR="00D73D98" w:rsidRDefault="00AC07B5" w:rsidP="005213C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>
        <w:t xml:space="preserve">Timer has to be started – You put this in </w:t>
      </w:r>
      <w:proofErr w:type="spellStart"/>
      <w:r>
        <w:t>main.c</w:t>
      </w:r>
      <w:proofErr w:type="spellEnd"/>
      <w:r>
        <w:t xml:space="preserve">  see:</w:t>
      </w:r>
      <w:r w:rsidR="00497864">
        <w:t xml:space="preserve">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HAL_TIM_Base_Start_IT(&amp;htim17</w:t>
      </w:r>
      <w:r w:rsidR="00182392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);</w:t>
      </w:r>
      <w:r w:rsidR="00037629" w:rsidRPr="000E2EB4">
        <w:rPr>
          <w:color w:val="1F3864" w:themeColor="accent1" w:themeShade="80"/>
        </w:rPr>
        <w:t xml:space="preserve"> </w:t>
      </w:r>
    </w:p>
    <w:p w14:paraId="1EE9C288" w14:textId="77777777" w:rsidR="000E2EB4" w:rsidRDefault="008618E4" w:rsidP="000E2EB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0E2EB4">
        <w:t xml:space="preserve">ISR has to be defined  -- You put this in </w:t>
      </w:r>
      <w:proofErr w:type="spellStart"/>
      <w:r w:rsidRPr="000E2EB4">
        <w:t>main.c</w:t>
      </w:r>
      <w:proofErr w:type="spellEnd"/>
      <w:r w:rsidRPr="000E2EB4">
        <w:t xml:space="preserve">  see:</w:t>
      </w:r>
    </w:p>
    <w:p w14:paraId="4DDFF15C" w14:textId="5BF69CC9" w:rsidR="00037629" w:rsidRPr="000E2EB4" w:rsidRDefault="008618E4" w:rsidP="000E2EB4">
      <w:pPr>
        <w:pStyle w:val="CODE"/>
        <w:ind w:left="720"/>
      </w:pPr>
      <w:proofErr w:type="spellStart"/>
      <w:r w:rsidRPr="000E2EB4">
        <w:t>HAL_TIM_PeriodElapsedCallback</w:t>
      </w:r>
      <w:proofErr w:type="spellEnd"/>
      <w:r w:rsidRPr="000E2EB4">
        <w:t>(</w:t>
      </w:r>
      <w:proofErr w:type="spellStart"/>
      <w:r w:rsidRPr="000E2EB4">
        <w:t>TIM_HandleTypeDef</w:t>
      </w:r>
      <w:proofErr w:type="spellEnd"/>
      <w:r w:rsidRPr="000E2EB4">
        <w:t xml:space="preserve"> *</w:t>
      </w:r>
      <w:proofErr w:type="spellStart"/>
      <w:r w:rsidRPr="000E2EB4">
        <w:t>htim</w:t>
      </w:r>
      <w:proofErr w:type="spellEnd"/>
      <w:r w:rsidRPr="000E2EB4">
        <w:t>)</w:t>
      </w:r>
    </w:p>
    <w:p w14:paraId="3C59D063" w14:textId="77777777" w:rsidR="00543F3C" w:rsidRPr="00182392" w:rsidRDefault="00543F3C" w:rsidP="008D744B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D1272B1" w14:textId="77777777" w:rsidR="00A01E9A" w:rsidRDefault="00A01E9A" w:rsidP="00A01E9A"/>
    <w:p w14:paraId="0DC11DF4" w14:textId="637EB2C1" w:rsidR="00E40AAD" w:rsidRDefault="00E40AAD" w:rsidP="00A01E9A">
      <w:r>
        <w:t xml:space="preserve">When completed </w:t>
      </w:r>
      <w:r w:rsidR="001574D8">
        <w:t>answer the following questions:</w:t>
      </w:r>
    </w:p>
    <w:p w14:paraId="6CDAEB49" w14:textId="77777777" w:rsidR="001D47C9" w:rsidRDefault="001D47C9" w:rsidP="00036D65"/>
    <w:p w14:paraId="5DADBF59" w14:textId="5DEC95B9" w:rsidR="001D47C9" w:rsidRDefault="001D47C9" w:rsidP="001D47C9">
      <w:pPr>
        <w:pStyle w:val="Heading2"/>
      </w:pPr>
      <w:r>
        <w:t>Part 1 Questions</w:t>
      </w:r>
      <w:r w:rsidR="006D78EB">
        <w:t xml:space="preserve"> (</w:t>
      </w:r>
      <w:r w:rsidR="00FC31D3">
        <w:t>2</w:t>
      </w:r>
      <w:r w:rsidR="006D78EB">
        <w:t>pts)</w:t>
      </w:r>
    </w:p>
    <w:p w14:paraId="029BCCBF" w14:textId="33A55BCC" w:rsidR="001574D8" w:rsidRDefault="00006E62" w:rsidP="0003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FF51B7" wp14:editId="59EDA8B3">
                <wp:simplePos x="0" y="0"/>
                <wp:positionH relativeFrom="column">
                  <wp:posOffset>116840</wp:posOffset>
                </wp:positionH>
                <wp:positionV relativeFrom="paragraph">
                  <wp:posOffset>119380</wp:posOffset>
                </wp:positionV>
                <wp:extent cx="6324600" cy="2494915"/>
                <wp:effectExtent l="0" t="0" r="19050" b="1968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49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8EDE" w14:textId="6583AF95" w:rsidR="00F32606" w:rsidRDefault="008E5F46">
                            <w:r>
                              <w:t xml:space="preserve">Note the speed of </w:t>
                            </w:r>
                            <w:r w:rsidR="00AE4DA2">
                              <w:t>D1/D2/D3 – they should seem like a 3-bit binary counter.</w:t>
                            </w:r>
                          </w:p>
                          <w:p w14:paraId="1A81E1A7" w14:textId="77777777" w:rsidR="00304474" w:rsidRDefault="00304474"/>
                          <w:p w14:paraId="4396ECB9" w14:textId="77777777" w:rsidR="000F02A8" w:rsidRDefault="003638B5">
                            <w:r>
                              <w:t xml:space="preserve">How </w:t>
                            </w:r>
                            <w:r w:rsidR="008F020C">
                              <w:t xml:space="preserve">fast does D1 turn on/off? </w:t>
                            </w:r>
                          </w:p>
                          <w:p w14:paraId="12789897" w14:textId="77777777" w:rsidR="000F02A8" w:rsidRDefault="000F02A8"/>
                          <w:p w14:paraId="6C3275ED" w14:textId="10045D36" w:rsidR="003638B5" w:rsidRDefault="008F020C">
                            <w:r>
                              <w:t xml:space="preserve"> </w:t>
                            </w:r>
                            <w:r w:rsidRPr="000F02A8">
                              <w:rPr>
                                <w:color w:val="FF0000"/>
                              </w:rPr>
                              <w:t>__</w:t>
                            </w:r>
                            <w:r w:rsidR="0010309E" w:rsidRPr="000F02A8">
                              <w:rPr>
                                <w:color w:val="FF0000"/>
                              </w:rPr>
                              <w:t>1Hz</w:t>
                            </w:r>
                            <w:r w:rsidRPr="000F02A8">
                              <w:rPr>
                                <w:color w:val="FF0000"/>
                              </w:rPr>
                              <w:t>_____________________</w:t>
                            </w:r>
                          </w:p>
                          <w:p w14:paraId="2CE3C055" w14:textId="77777777" w:rsidR="00C559A7" w:rsidRDefault="00C559A7"/>
                          <w:p w14:paraId="2A3F5D29" w14:textId="77777777" w:rsidR="000F02A8" w:rsidRDefault="008F020C">
                            <w:r>
                              <w:t xml:space="preserve">Do they all toggle at </w:t>
                            </w:r>
                            <w:proofErr w:type="gramStart"/>
                            <w:r>
                              <w:t>exactly the same</w:t>
                            </w:r>
                            <w:proofErr w:type="gramEnd"/>
                            <w:r>
                              <w:t xml:space="preserve"> time?</w:t>
                            </w:r>
                            <w:r w:rsidR="00A97C10">
                              <w:t xml:space="preserve"> </w:t>
                            </w:r>
                          </w:p>
                          <w:p w14:paraId="5B31F306" w14:textId="77777777" w:rsidR="000F02A8" w:rsidRDefault="000F02A8"/>
                          <w:p w14:paraId="6A43D95B" w14:textId="686D235D" w:rsidR="008F020C" w:rsidRDefault="00A97C10" w:rsidP="000F02A8">
                            <w:r>
                              <w:t xml:space="preserve"> </w:t>
                            </w:r>
                            <w:r w:rsidRPr="000F02A8">
                              <w:rPr>
                                <w:color w:val="FF0000"/>
                              </w:rPr>
                              <w:t>_</w:t>
                            </w:r>
                            <w:r w:rsidR="0010309E" w:rsidRPr="000F02A8">
                              <w:rPr>
                                <w:color w:val="FF0000"/>
                              </w:rPr>
                              <w:t xml:space="preserve">All of the LEDs do not toggle at exactly the same time, EVERY time, but there is a particular moment when all three LEDs toggle OFF at the exact same time, and that is approximately 3secs after displaying a binary 7, when toggling off to display a binary </w:t>
                            </w:r>
                            <w:proofErr w:type="gramStart"/>
                            <w:r w:rsidR="0010309E" w:rsidRPr="000F02A8">
                              <w:rPr>
                                <w:color w:val="FF0000"/>
                              </w:rPr>
                              <w:t>0.</w:t>
                            </w:r>
                            <w:r w:rsidR="000F02A8">
                              <w:rPr>
                                <w:color w:val="FF0000"/>
                              </w:rPr>
                              <w:t>_</w:t>
                            </w:r>
                            <w:proofErr w:type="gramEnd"/>
                            <w:r w:rsidR="000F02A8">
                              <w:rPr>
                                <w:color w:val="FF0000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51B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.2pt;margin-top:9.4pt;width:498pt;height:196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" strokecolor="red">
                <v:textbox>
                  <w:txbxContent>
                    <w:p w14:paraId="736A8EDE" w14:textId="6583AF95" w:rsidR="00F32606" w:rsidRDefault="008E5F46">
                      <w:r>
                        <w:t xml:space="preserve">Note the speed of </w:t>
                      </w:r>
                      <w:r w:rsidR="00AE4DA2">
                        <w:t>D1/D2/D3 – they should seem like a 3-bit binary counter.</w:t>
                      </w:r>
                    </w:p>
                    <w:p w14:paraId="1A81E1A7" w14:textId="77777777" w:rsidR="00304474" w:rsidRDefault="00304474"/>
                    <w:p w14:paraId="4396ECB9" w14:textId="77777777" w:rsidR="000F02A8" w:rsidRDefault="003638B5">
                      <w:r>
                        <w:t xml:space="preserve">How </w:t>
                      </w:r>
                      <w:r w:rsidR="008F020C">
                        <w:t xml:space="preserve">fast does D1 turn on/off? </w:t>
                      </w:r>
                    </w:p>
                    <w:p w14:paraId="12789897" w14:textId="77777777" w:rsidR="000F02A8" w:rsidRDefault="000F02A8"/>
                    <w:p w14:paraId="6C3275ED" w14:textId="10045D36" w:rsidR="003638B5" w:rsidRDefault="008F020C">
                      <w:r>
                        <w:t xml:space="preserve"> </w:t>
                      </w:r>
                      <w:r w:rsidRPr="000F02A8">
                        <w:rPr>
                          <w:color w:val="FF0000"/>
                        </w:rPr>
                        <w:t>__</w:t>
                      </w:r>
                      <w:r w:rsidR="0010309E" w:rsidRPr="000F02A8">
                        <w:rPr>
                          <w:color w:val="FF0000"/>
                        </w:rPr>
                        <w:t>1Hz</w:t>
                      </w:r>
                      <w:r w:rsidRPr="000F02A8">
                        <w:rPr>
                          <w:color w:val="FF0000"/>
                        </w:rPr>
                        <w:t>_____________________</w:t>
                      </w:r>
                    </w:p>
                    <w:p w14:paraId="2CE3C055" w14:textId="77777777" w:rsidR="00C559A7" w:rsidRDefault="00C559A7"/>
                    <w:p w14:paraId="2A3F5D29" w14:textId="77777777" w:rsidR="000F02A8" w:rsidRDefault="008F020C">
                      <w:r>
                        <w:t xml:space="preserve">Do they all toggle at </w:t>
                      </w:r>
                      <w:proofErr w:type="gramStart"/>
                      <w:r>
                        <w:t>exactly the same</w:t>
                      </w:r>
                      <w:proofErr w:type="gramEnd"/>
                      <w:r>
                        <w:t xml:space="preserve"> time?</w:t>
                      </w:r>
                      <w:r w:rsidR="00A97C10">
                        <w:t xml:space="preserve"> </w:t>
                      </w:r>
                    </w:p>
                    <w:p w14:paraId="5B31F306" w14:textId="77777777" w:rsidR="000F02A8" w:rsidRDefault="000F02A8"/>
                    <w:p w14:paraId="6A43D95B" w14:textId="686D235D" w:rsidR="008F020C" w:rsidRDefault="00A97C10" w:rsidP="000F02A8">
                      <w:r>
                        <w:t xml:space="preserve"> </w:t>
                      </w:r>
                      <w:r w:rsidRPr="000F02A8">
                        <w:rPr>
                          <w:color w:val="FF0000"/>
                        </w:rPr>
                        <w:t>_</w:t>
                      </w:r>
                      <w:r w:rsidR="0010309E" w:rsidRPr="000F02A8">
                        <w:rPr>
                          <w:color w:val="FF0000"/>
                        </w:rPr>
                        <w:t xml:space="preserve">All of the LEDs do not toggle at exactly the same time, EVERY time, but there is a particular moment when all three LEDs toggle OFF at the exact same time, and that is approximately 3secs after displaying a binary 7, when toggling off to display a binary </w:t>
                      </w:r>
                      <w:proofErr w:type="gramStart"/>
                      <w:r w:rsidR="0010309E" w:rsidRPr="000F02A8">
                        <w:rPr>
                          <w:color w:val="FF0000"/>
                        </w:rPr>
                        <w:t>0.</w:t>
                      </w:r>
                      <w:r w:rsidR="000F02A8">
                        <w:rPr>
                          <w:color w:val="FF0000"/>
                        </w:rPr>
                        <w:t>_</w:t>
                      </w:r>
                      <w:proofErr w:type="gramEnd"/>
                      <w:r w:rsidR="000F02A8">
                        <w:rPr>
                          <w:color w:val="FF0000"/>
                        </w:rPr>
                        <w:t>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2D14" w14:textId="77777777" w:rsidR="00006E62" w:rsidRDefault="00006E62" w:rsidP="00036D65"/>
    <w:p w14:paraId="1F2713D7" w14:textId="171CA556" w:rsidR="00006E62" w:rsidRDefault="00006E62" w:rsidP="00036D65"/>
    <w:p w14:paraId="25D6D895" w14:textId="77777777" w:rsidR="00006E62" w:rsidRDefault="00006E62" w:rsidP="00036D65"/>
    <w:p w14:paraId="25BE8718" w14:textId="77777777" w:rsidR="00006E62" w:rsidRDefault="00006E62" w:rsidP="00036D65"/>
    <w:p w14:paraId="630BEDFF" w14:textId="20FC5BEE" w:rsidR="00006E62" w:rsidRDefault="00006E62" w:rsidP="00036D65"/>
    <w:p w14:paraId="61E71EF9" w14:textId="4B5FC214" w:rsidR="001574D8" w:rsidRPr="00ED3EFF" w:rsidRDefault="001574D8" w:rsidP="00B73D0D"/>
    <w:p w14:paraId="728D504C" w14:textId="77777777" w:rsidR="004C2425" w:rsidRDefault="004C2425" w:rsidP="00B73D0D"/>
    <w:p w14:paraId="1941D023" w14:textId="22B81A51" w:rsidR="008036D5" w:rsidRDefault="008036D5" w:rsidP="00B73D0D"/>
    <w:p w14:paraId="54388F19" w14:textId="5540D84D" w:rsidR="00B73D0D" w:rsidRDefault="00B73D0D" w:rsidP="00B73D0D"/>
    <w:p w14:paraId="47A63982" w14:textId="77777777" w:rsidR="00B73D0D" w:rsidRDefault="00B73D0D" w:rsidP="00B73D0D"/>
    <w:p w14:paraId="612BBAD5" w14:textId="77777777" w:rsidR="00B73D0D" w:rsidRDefault="00B73D0D" w:rsidP="00B73D0D"/>
    <w:p w14:paraId="7E961374" w14:textId="77777777" w:rsidR="00B73D0D" w:rsidRDefault="00B73D0D" w:rsidP="00B73D0D"/>
    <w:p w14:paraId="53B6D049" w14:textId="77777777" w:rsidR="00B73D0D" w:rsidRDefault="00B73D0D" w:rsidP="00B73D0D"/>
    <w:p w14:paraId="5D83A534" w14:textId="77777777" w:rsidR="00B73D0D" w:rsidRDefault="00B73D0D" w:rsidP="00B73D0D"/>
    <w:p w14:paraId="3CAEFBC4" w14:textId="77777777" w:rsidR="00B73D0D" w:rsidRDefault="00B73D0D" w:rsidP="00B73D0D"/>
    <w:p w14:paraId="5319ABEF" w14:textId="77777777" w:rsidR="00B73D0D" w:rsidRDefault="00B73D0D" w:rsidP="00B73D0D"/>
    <w:p w14:paraId="7E64BA2F" w14:textId="77777777" w:rsidR="00B73D0D" w:rsidRDefault="00B73D0D" w:rsidP="00B73D0D"/>
    <w:p w14:paraId="337D64A7" w14:textId="42BC63E3" w:rsidR="00B73D0D" w:rsidRDefault="00AF09F3" w:rsidP="00B73D0D">
      <w:pPr>
        <w:pStyle w:val="Heading2"/>
      </w:pPr>
      <w:r>
        <w:br w:type="column"/>
      </w:r>
      <w:r w:rsidR="00B73D0D" w:rsidRPr="00232DA7">
        <w:lastRenderedPageBreak/>
        <w:t xml:space="preserve">Part </w:t>
      </w:r>
      <w:r w:rsidR="00B73D0D">
        <w:t>2</w:t>
      </w:r>
      <w:r w:rsidR="00B73D0D" w:rsidRPr="00232DA7">
        <w:t xml:space="preserve">:  </w:t>
      </w:r>
      <w:r w:rsidR="00BB377B">
        <w:t>Changing the clock tree</w:t>
      </w:r>
    </w:p>
    <w:p w14:paraId="1D4EEADB" w14:textId="77777777" w:rsidR="00FD201F" w:rsidRDefault="00FD201F" w:rsidP="00B73D0D"/>
    <w:p w14:paraId="4778BBB7" w14:textId="77777777" w:rsidR="00875E70" w:rsidRDefault="00875E70" w:rsidP="00B73D0D">
      <w:r>
        <w:t>Steps:</w:t>
      </w:r>
    </w:p>
    <w:p w14:paraId="56B3E6B9" w14:textId="41F7B02A" w:rsidR="000B73DB" w:rsidRDefault="00BB377B" w:rsidP="00875E70">
      <w:pPr>
        <w:pStyle w:val="ListParagraph"/>
        <w:numPr>
          <w:ilvl w:val="0"/>
          <w:numId w:val="17"/>
        </w:numPr>
      </w:pPr>
      <w:r>
        <w:t xml:space="preserve">Open the </w:t>
      </w:r>
      <w:proofErr w:type="spellStart"/>
      <w:r>
        <w:t>ioc</w:t>
      </w:r>
      <w:proofErr w:type="spellEnd"/>
      <w:r>
        <w:t xml:space="preserve"> </w:t>
      </w:r>
      <w:r w:rsidR="001E0B1D">
        <w:t>Configuration GUI</w:t>
      </w:r>
    </w:p>
    <w:p w14:paraId="3F232651" w14:textId="0B46C0C5" w:rsidR="001E0B1D" w:rsidRDefault="00F26C5A" w:rsidP="00875E70">
      <w:pPr>
        <w:pStyle w:val="ListParagraph"/>
        <w:numPr>
          <w:ilvl w:val="0"/>
          <w:numId w:val="17"/>
        </w:numPr>
      </w:pPr>
      <w:r>
        <w:t>Change the APB</w:t>
      </w:r>
      <w:r w:rsidR="00826BA1">
        <w:t>1 and ABP2</w:t>
      </w:r>
      <w:r>
        <w:t>-Prescaler</w:t>
      </w:r>
      <w:r w:rsidR="005070AC">
        <w:t>s</w:t>
      </w:r>
      <w:r>
        <w:t xml:space="preserve"> to “/8”</w:t>
      </w:r>
      <w:r w:rsidR="005070AC">
        <w:t xml:space="preserve">  (Changing both of them guarantees that whatever timer you chose will be affected.)</w:t>
      </w:r>
    </w:p>
    <w:p w14:paraId="10647A5F" w14:textId="77777777" w:rsidR="00F26C5A" w:rsidRDefault="00F26C5A" w:rsidP="00F26C5A"/>
    <w:p w14:paraId="61F8718C" w14:textId="12984C5B" w:rsidR="00F26C5A" w:rsidRDefault="00F26C5A" w:rsidP="00F26C5A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1ECD7F" wp14:editId="1ABF9DEF">
                <wp:simplePos x="0" y="0"/>
                <wp:positionH relativeFrom="column">
                  <wp:posOffset>3876675</wp:posOffset>
                </wp:positionH>
                <wp:positionV relativeFrom="paragraph">
                  <wp:posOffset>1242060</wp:posOffset>
                </wp:positionV>
                <wp:extent cx="923925" cy="895350"/>
                <wp:effectExtent l="19050" t="19050" r="28575" b="19050"/>
                <wp:wrapNone/>
                <wp:docPr id="846745587" name="Oval 846745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FDC5" id="Oval 846745587" o:spid="_x0000_s1026" style="position:absolute;margin-left:305.25pt;margin-top:97.8pt;width:72.75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" filled="f" strokecolor="red" strokeweight="2.25pt">
                <v:stroke joinstyle="miter"/>
              </v:oval>
            </w:pict>
          </mc:Fallback>
        </mc:AlternateContent>
      </w:r>
      <w:r w:rsidR="0082012F" w:rsidRPr="0082012F">
        <w:rPr>
          <w:noProof/>
        </w:rPr>
        <w:drawing>
          <wp:inline distT="0" distB="0" distL="0" distR="0" wp14:anchorId="3E1A8961" wp14:editId="4EC5BAB3">
            <wp:extent cx="6858000" cy="2155825"/>
            <wp:effectExtent l="0" t="0" r="0" b="0"/>
            <wp:docPr id="365681210" name="Picture 3656812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121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4C" w14:textId="77777777" w:rsidR="00F26C5A" w:rsidRDefault="00F26C5A" w:rsidP="00F26C5A"/>
    <w:p w14:paraId="3BDAD4B1" w14:textId="77777777" w:rsidR="00F26C5A" w:rsidRDefault="00F26C5A" w:rsidP="00F26C5A"/>
    <w:p w14:paraId="54630FC2" w14:textId="1484AA4F" w:rsidR="0022378A" w:rsidRDefault="00F26C5A" w:rsidP="004E7C47">
      <w:pPr>
        <w:pStyle w:val="ListParagraph"/>
        <w:numPr>
          <w:ilvl w:val="0"/>
          <w:numId w:val="17"/>
        </w:numPr>
        <w:jc w:val="left"/>
      </w:pPr>
      <w:r>
        <w:t>Compile and re-run and observe the behavior of the LEDs</w:t>
      </w:r>
    </w:p>
    <w:p w14:paraId="72D390A9" w14:textId="77777777" w:rsidR="00416B60" w:rsidRDefault="00416B60" w:rsidP="00416B60">
      <w:pPr>
        <w:jc w:val="left"/>
      </w:pPr>
    </w:p>
    <w:p w14:paraId="77E2E0D3" w14:textId="72BF3F90" w:rsidR="009549D9" w:rsidRDefault="009549D9" w:rsidP="00416B60">
      <w:pPr>
        <w:tabs>
          <w:tab w:val="left" w:pos="4050"/>
        </w:tabs>
        <w:jc w:val="left"/>
      </w:pPr>
    </w:p>
    <w:p w14:paraId="705D149D" w14:textId="2DFF8BDA" w:rsidR="004E7C47" w:rsidRDefault="004755E4" w:rsidP="001D47C9">
      <w:pPr>
        <w:pStyle w:val="Heading2"/>
      </w:pPr>
      <w:r>
        <w:t xml:space="preserve">Part </w:t>
      </w:r>
      <w:r w:rsidR="00B92D45">
        <w:t>2</w:t>
      </w:r>
      <w:r w:rsidR="001D47C9">
        <w:t xml:space="preserve"> Questions</w:t>
      </w:r>
      <w:r w:rsidR="006D78EB">
        <w:t xml:space="preserve"> (</w:t>
      </w:r>
      <w:r w:rsidR="00416B60">
        <w:t>2</w:t>
      </w:r>
      <w:r w:rsidR="006D78EB">
        <w:t>pts)</w:t>
      </w:r>
    </w:p>
    <w:p w14:paraId="0A4B1E65" w14:textId="25A8F9D2" w:rsidR="004755E4" w:rsidRDefault="004755E4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814E44F" wp14:editId="327EB2E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324600" cy="3124200"/>
                <wp:effectExtent l="0" t="0" r="19050" b="19050"/>
                <wp:wrapSquare wrapText="bothSides"/>
                <wp:docPr id="1259561456" name="Text Box 125956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4AA5" w14:textId="5421B430" w:rsidR="00B356E1" w:rsidRDefault="00416B60" w:rsidP="00F15ED7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has happened to the speed of the timers?</w:t>
                            </w:r>
                          </w:p>
                          <w:p w14:paraId="046768CD" w14:textId="7777777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2E5A8EBB" w14:textId="1201C3C7" w:rsidR="00CA764B" w:rsidRDefault="007D2349" w:rsidP="0010309E">
                            <w:pPr>
                              <w:tabs>
                                <w:tab w:val="left" w:pos="5580"/>
                              </w:tabs>
                            </w:pPr>
                            <w:r w:rsidRPr="000A5FBF">
                              <w:rPr>
                                <w:color w:val="FF0000"/>
                              </w:rPr>
                              <w:t>__</w:t>
                            </w:r>
                            <w:r w:rsidR="0010309E">
                              <w:rPr>
                                <w:color w:val="FF0000"/>
                              </w:rPr>
                              <w:t xml:space="preserve">The speed of the timers has decreased </w:t>
                            </w:r>
                            <w:proofErr w:type="gramStart"/>
                            <w:r w:rsidR="0010309E">
                              <w:rPr>
                                <w:color w:val="FF0000"/>
                              </w:rPr>
                              <w:t>dramatically.</w:t>
                            </w:r>
                            <w:r>
                              <w:rPr>
                                <w:color w:val="FF0000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_________________________</w:t>
                            </w:r>
                          </w:p>
                          <w:p w14:paraId="3F7D216A" w14:textId="77777777" w:rsidR="003D4912" w:rsidRDefault="003D4912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721840D9" w14:textId="77777777" w:rsidR="0010309E" w:rsidRDefault="00416B60" w:rsidP="00416B60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is the new frequency of LED D</w:t>
                            </w:r>
                            <w:proofErr w:type="gramStart"/>
                            <w:r>
                              <w:t>1</w:t>
                            </w:r>
                            <w:r w:rsidR="006C1401">
                              <w:t>?</w:t>
                            </w:r>
                            <w:r w:rsidR="00F15ED7">
                              <w:t>:</w:t>
                            </w:r>
                            <w:proofErr w:type="gramEnd"/>
                            <w:r w:rsidR="00F15ED7" w:rsidRPr="00F15ED7">
                              <w:t xml:space="preserve"> </w:t>
                            </w:r>
                            <w:r w:rsidR="0010309E">
                              <w:t xml:space="preserve"> </w:t>
                            </w:r>
                          </w:p>
                          <w:p w14:paraId="7935354A" w14:textId="77777777" w:rsidR="0010309E" w:rsidRDefault="0010309E" w:rsidP="00416B60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5AA403F5" w14:textId="277CC8EF" w:rsidR="001D47C9" w:rsidRDefault="00F15ED7" w:rsidP="00416B60">
                            <w:pPr>
                              <w:tabs>
                                <w:tab w:val="left" w:pos="5580"/>
                              </w:tabs>
                            </w:pPr>
                            <w:r w:rsidRPr="000A5FBF">
                              <w:rPr>
                                <w:color w:val="FF0000"/>
                              </w:rPr>
                              <w:t>_</w:t>
                            </w:r>
                            <w:r w:rsidR="0010309E">
                              <w:rPr>
                                <w:color w:val="FF0000"/>
                              </w:rPr>
                              <w:t>250mHz</w:t>
                            </w:r>
                            <w:r w:rsidRPr="000A5FBF">
                              <w:rPr>
                                <w:color w:val="FF0000"/>
                              </w:rPr>
                              <w:t>_____________</w:t>
                            </w:r>
                          </w:p>
                          <w:p w14:paraId="321BB7D6" w14:textId="77777777" w:rsidR="00ED3880" w:rsidRDefault="00ED3880" w:rsidP="001D47C9"/>
                          <w:p w14:paraId="5EDC27FB" w14:textId="2F4905A6" w:rsidR="00FC31D3" w:rsidRDefault="00FC31D3" w:rsidP="001D47C9">
                            <w:r>
                              <w:t>Why didn’t the Seven-Segment Light update rate change?</w:t>
                            </w:r>
                          </w:p>
                          <w:p w14:paraId="1BCDEBC5" w14:textId="77777777" w:rsidR="0010309E" w:rsidRDefault="0010309E" w:rsidP="001D47C9"/>
                          <w:p w14:paraId="0DF5A5C5" w14:textId="4D01FEF6" w:rsidR="00FC31D3" w:rsidRDefault="00FC31D3" w:rsidP="0010309E">
                            <w:pPr>
                              <w:tabs>
                                <w:tab w:val="left" w:pos="5580"/>
                              </w:tabs>
                            </w:pPr>
                            <w:r w:rsidRPr="000A5FBF">
                              <w:rPr>
                                <w:color w:val="FF0000"/>
                              </w:rPr>
                              <w:t>__</w:t>
                            </w:r>
                            <w:r w:rsidR="0010309E">
                              <w:rPr>
                                <w:color w:val="FF0000"/>
                              </w:rPr>
                              <w:t>The seven segment display rate of change did update, however we cannot perceive the change due to the frequency being higher than we can notice with the naked eye.</w:t>
                            </w:r>
                            <w:r w:rsidR="000F02A8">
                              <w:rPr>
                                <w:color w:val="FF0000"/>
                              </w:rPr>
                              <w:t xml:space="preserve"> The timer used for the seven segment display is TIM17 which is tied to APB2, which was also </w:t>
                            </w:r>
                            <w:proofErr w:type="spellStart"/>
                            <w:r w:rsidR="000F02A8">
                              <w:rPr>
                                <w:color w:val="FF0000"/>
                              </w:rPr>
                              <w:t>prescaled</w:t>
                            </w:r>
                            <w:proofErr w:type="spellEnd"/>
                            <w:r w:rsidR="000F02A8">
                              <w:rPr>
                                <w:color w:val="FF0000"/>
                              </w:rPr>
                              <w:t xml:space="preserve"> by a factor of 8, indicated the clock speed </w:t>
                            </w:r>
                            <w:proofErr w:type="gramStart"/>
                            <w:r w:rsidR="000F02A8">
                              <w:rPr>
                                <w:color w:val="FF0000"/>
                              </w:rPr>
                              <w:t>changed.</w:t>
                            </w:r>
                            <w:r>
                              <w:rPr>
                                <w:color w:val="FF0000"/>
                              </w:rPr>
                              <w:t>_</w:t>
                            </w:r>
                            <w:proofErr w:type="gramEnd"/>
                          </w:p>
                          <w:p w14:paraId="23E539C7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13AFA559" w14:textId="77777777" w:rsidR="00FC31D3" w:rsidRDefault="00FC31D3" w:rsidP="001D4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44F" id="Text Box 1259561456" o:spid="_x0000_s1027" type="#_x0000_t202" style="position:absolute;left:0;text-align:left;margin-left:0;margin-top:18.85pt;width:498pt;height:24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" strokecolor="red">
                <v:textbox>
                  <w:txbxContent>
                    <w:p w14:paraId="2E904AA5" w14:textId="5421B430" w:rsidR="00B356E1" w:rsidRDefault="00416B60" w:rsidP="00F15ED7">
                      <w:pPr>
                        <w:tabs>
                          <w:tab w:val="left" w:pos="5580"/>
                        </w:tabs>
                      </w:pPr>
                      <w:r>
                        <w:t>What has happened to the speed of the timers?</w:t>
                      </w:r>
                    </w:p>
                    <w:p w14:paraId="046768CD" w14:textId="7777777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2E5A8EBB" w14:textId="1201C3C7" w:rsidR="00CA764B" w:rsidRDefault="007D2349" w:rsidP="0010309E">
                      <w:pPr>
                        <w:tabs>
                          <w:tab w:val="left" w:pos="5580"/>
                        </w:tabs>
                      </w:pPr>
                      <w:r w:rsidRPr="000A5FBF">
                        <w:rPr>
                          <w:color w:val="FF0000"/>
                        </w:rPr>
                        <w:t>__</w:t>
                      </w:r>
                      <w:r w:rsidR="0010309E">
                        <w:rPr>
                          <w:color w:val="FF0000"/>
                        </w:rPr>
                        <w:t xml:space="preserve">The speed of the timers has decreased </w:t>
                      </w:r>
                      <w:proofErr w:type="gramStart"/>
                      <w:r w:rsidR="0010309E">
                        <w:rPr>
                          <w:color w:val="FF0000"/>
                        </w:rPr>
                        <w:t>dramatically.</w:t>
                      </w:r>
                      <w:r>
                        <w:rPr>
                          <w:color w:val="FF0000"/>
                        </w:rPr>
                        <w:t>_</w:t>
                      </w:r>
                      <w:proofErr w:type="gramEnd"/>
                      <w:r>
                        <w:rPr>
                          <w:color w:val="FF0000"/>
                        </w:rPr>
                        <w:t>_________________________</w:t>
                      </w:r>
                    </w:p>
                    <w:p w14:paraId="3F7D216A" w14:textId="77777777" w:rsidR="003D4912" w:rsidRDefault="003D4912" w:rsidP="00F15ED7">
                      <w:pPr>
                        <w:tabs>
                          <w:tab w:val="left" w:pos="5580"/>
                        </w:tabs>
                      </w:pPr>
                    </w:p>
                    <w:p w14:paraId="721840D9" w14:textId="77777777" w:rsidR="0010309E" w:rsidRDefault="00416B60" w:rsidP="00416B60">
                      <w:pPr>
                        <w:tabs>
                          <w:tab w:val="left" w:pos="5580"/>
                        </w:tabs>
                      </w:pPr>
                      <w:r>
                        <w:t>What is the new frequency of LED D</w:t>
                      </w:r>
                      <w:proofErr w:type="gramStart"/>
                      <w:r>
                        <w:t>1</w:t>
                      </w:r>
                      <w:r w:rsidR="006C1401">
                        <w:t>?</w:t>
                      </w:r>
                      <w:r w:rsidR="00F15ED7">
                        <w:t>:</w:t>
                      </w:r>
                      <w:proofErr w:type="gramEnd"/>
                      <w:r w:rsidR="00F15ED7" w:rsidRPr="00F15ED7">
                        <w:t xml:space="preserve"> </w:t>
                      </w:r>
                      <w:r w:rsidR="0010309E">
                        <w:t xml:space="preserve"> </w:t>
                      </w:r>
                    </w:p>
                    <w:p w14:paraId="7935354A" w14:textId="77777777" w:rsidR="0010309E" w:rsidRDefault="0010309E" w:rsidP="00416B60">
                      <w:pPr>
                        <w:tabs>
                          <w:tab w:val="left" w:pos="5580"/>
                        </w:tabs>
                      </w:pPr>
                    </w:p>
                    <w:p w14:paraId="5AA403F5" w14:textId="277CC8EF" w:rsidR="001D47C9" w:rsidRDefault="00F15ED7" w:rsidP="00416B60">
                      <w:pPr>
                        <w:tabs>
                          <w:tab w:val="left" w:pos="5580"/>
                        </w:tabs>
                      </w:pPr>
                      <w:r w:rsidRPr="000A5FBF">
                        <w:rPr>
                          <w:color w:val="FF0000"/>
                        </w:rPr>
                        <w:t>_</w:t>
                      </w:r>
                      <w:r w:rsidR="0010309E">
                        <w:rPr>
                          <w:color w:val="FF0000"/>
                        </w:rPr>
                        <w:t>250mHz</w:t>
                      </w:r>
                      <w:r w:rsidRPr="000A5FBF">
                        <w:rPr>
                          <w:color w:val="FF0000"/>
                        </w:rPr>
                        <w:t>_____________</w:t>
                      </w:r>
                    </w:p>
                    <w:p w14:paraId="321BB7D6" w14:textId="77777777" w:rsidR="00ED3880" w:rsidRDefault="00ED3880" w:rsidP="001D47C9"/>
                    <w:p w14:paraId="5EDC27FB" w14:textId="2F4905A6" w:rsidR="00FC31D3" w:rsidRDefault="00FC31D3" w:rsidP="001D47C9">
                      <w:r>
                        <w:t>Why didn’t the Seven-Segment Light update rate change?</w:t>
                      </w:r>
                    </w:p>
                    <w:p w14:paraId="1BCDEBC5" w14:textId="77777777" w:rsidR="0010309E" w:rsidRDefault="0010309E" w:rsidP="001D47C9"/>
                    <w:p w14:paraId="0DF5A5C5" w14:textId="4D01FEF6" w:rsidR="00FC31D3" w:rsidRDefault="00FC31D3" w:rsidP="0010309E">
                      <w:pPr>
                        <w:tabs>
                          <w:tab w:val="left" w:pos="5580"/>
                        </w:tabs>
                      </w:pPr>
                      <w:r w:rsidRPr="000A5FBF">
                        <w:rPr>
                          <w:color w:val="FF0000"/>
                        </w:rPr>
                        <w:t>__</w:t>
                      </w:r>
                      <w:r w:rsidR="0010309E">
                        <w:rPr>
                          <w:color w:val="FF0000"/>
                        </w:rPr>
                        <w:t>The seven segment display rate of change did update, however we cannot perceive the change due to the frequency being higher than we can notice with the naked eye.</w:t>
                      </w:r>
                      <w:r w:rsidR="000F02A8">
                        <w:rPr>
                          <w:color w:val="FF0000"/>
                        </w:rPr>
                        <w:t xml:space="preserve"> The timer used for the seven segment display is TIM17 which is tied to APB2, which was also </w:t>
                      </w:r>
                      <w:proofErr w:type="spellStart"/>
                      <w:r w:rsidR="000F02A8">
                        <w:rPr>
                          <w:color w:val="FF0000"/>
                        </w:rPr>
                        <w:t>prescaled</w:t>
                      </w:r>
                      <w:proofErr w:type="spellEnd"/>
                      <w:r w:rsidR="000F02A8">
                        <w:rPr>
                          <w:color w:val="FF0000"/>
                        </w:rPr>
                        <w:t xml:space="preserve"> by a factor of 8, indicated the clock speed </w:t>
                      </w:r>
                      <w:proofErr w:type="gramStart"/>
                      <w:r w:rsidR="000F02A8">
                        <w:rPr>
                          <w:color w:val="FF0000"/>
                        </w:rPr>
                        <w:t>changed.</w:t>
                      </w:r>
                      <w:r>
                        <w:rPr>
                          <w:color w:val="FF0000"/>
                        </w:rPr>
                        <w:t>_</w:t>
                      </w:r>
                      <w:proofErr w:type="gramEnd"/>
                    </w:p>
                    <w:p w14:paraId="23E539C7" w14:textId="77777777" w:rsidR="00FC31D3" w:rsidRDefault="00FC31D3" w:rsidP="00FC31D3">
                      <w:pPr>
                        <w:tabs>
                          <w:tab w:val="left" w:pos="5580"/>
                        </w:tabs>
                      </w:pPr>
                    </w:p>
                    <w:p w14:paraId="13AFA559" w14:textId="77777777" w:rsidR="00FC31D3" w:rsidRDefault="00FC31D3" w:rsidP="001D47C9"/>
                  </w:txbxContent>
                </v:textbox>
                <w10:wrap type="square" anchorx="margin"/>
              </v:shape>
            </w:pict>
          </mc:Fallback>
        </mc:AlternateContent>
      </w:r>
    </w:p>
    <w:p w14:paraId="05112CE5" w14:textId="06A93D80" w:rsidR="004755E4" w:rsidRDefault="004755E4" w:rsidP="001D47C9">
      <w:pPr>
        <w:ind w:left="60"/>
        <w:jc w:val="left"/>
      </w:pPr>
    </w:p>
    <w:p w14:paraId="45F3CAA0" w14:textId="72C3171F" w:rsidR="00306810" w:rsidRDefault="00306810" w:rsidP="00306810">
      <w:pPr>
        <w:pStyle w:val="Heading2"/>
      </w:pPr>
      <w:r>
        <w:br w:type="column"/>
      </w:r>
      <w:r w:rsidRPr="00232DA7">
        <w:lastRenderedPageBreak/>
        <w:t xml:space="preserve">Part </w:t>
      </w:r>
      <w:r>
        <w:t>3</w:t>
      </w:r>
      <w:r w:rsidRPr="00232DA7">
        <w:t xml:space="preserve">:  </w:t>
      </w:r>
      <w:r w:rsidR="008A1E8E">
        <w:t>Reaction Timer</w:t>
      </w:r>
    </w:p>
    <w:p w14:paraId="742BD65F" w14:textId="70ED8E0D" w:rsidR="004755E4" w:rsidRDefault="0046408F" w:rsidP="001D47C9">
      <w:pPr>
        <w:ind w:left="60"/>
        <w:jc w:val="left"/>
      </w:pPr>
      <w:r>
        <w:t>In addition to performing useful tasks at set intervals, timers can also be used to measure elapsed time of an event.  The events can be triggered by software</w:t>
      </w:r>
      <w:r w:rsidR="00AC737B">
        <w:t xml:space="preserve">, or by </w:t>
      </w:r>
      <w:r w:rsidR="00D54A38">
        <w:t>a hardware</w:t>
      </w:r>
      <w:r w:rsidR="00AC737B">
        <w:t xml:space="preserve"> input.  </w:t>
      </w:r>
    </w:p>
    <w:p w14:paraId="096A4614" w14:textId="77777777" w:rsidR="00D93F60" w:rsidRDefault="00D93F60" w:rsidP="001D47C9">
      <w:pPr>
        <w:ind w:left="60"/>
        <w:jc w:val="left"/>
      </w:pPr>
    </w:p>
    <w:p w14:paraId="1B7198C1" w14:textId="303E1F0B" w:rsidR="00AC737B" w:rsidRDefault="00AC737B" w:rsidP="001D47C9">
      <w:pPr>
        <w:ind w:left="60"/>
        <w:jc w:val="left"/>
      </w:pPr>
      <w:r>
        <w:t xml:space="preserve">For this part of the lab, we’ll make a small “reaction timer” that measures how fast </w:t>
      </w:r>
      <w:r w:rsidR="00D93F60">
        <w:t>your hand/eye coordination can be, in milliseconds.</w:t>
      </w:r>
    </w:p>
    <w:p w14:paraId="74000867" w14:textId="1EBF6FAD" w:rsidR="00D93F60" w:rsidRDefault="00D93F60" w:rsidP="001D47C9">
      <w:pPr>
        <w:ind w:left="60"/>
        <w:jc w:val="left"/>
      </w:pPr>
    </w:p>
    <w:p w14:paraId="6FF171D4" w14:textId="453CCE0A" w:rsidR="00362080" w:rsidRDefault="00362080" w:rsidP="001D47C9">
      <w:pPr>
        <w:ind w:left="60"/>
        <w:jc w:val="left"/>
      </w:pPr>
      <w:r>
        <w:t>We’ll define the buttons and display as shown:</w:t>
      </w:r>
    </w:p>
    <w:p w14:paraId="032E28D5" w14:textId="4E4619EF" w:rsidR="00362080" w:rsidRDefault="00F86367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706D6D" wp14:editId="4EDAC0E7">
                <wp:simplePos x="0" y="0"/>
                <wp:positionH relativeFrom="column">
                  <wp:posOffset>885825</wp:posOffset>
                </wp:positionH>
                <wp:positionV relativeFrom="paragraph">
                  <wp:posOffset>513080</wp:posOffset>
                </wp:positionV>
                <wp:extent cx="2362200" cy="857250"/>
                <wp:effectExtent l="0" t="0" r="19050" b="19050"/>
                <wp:wrapNone/>
                <wp:docPr id="613374761" name="Rectangle 61337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92E9" w14:textId="32EE1736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Reaction Time</w:t>
                            </w:r>
                          </w:p>
                          <w:p w14:paraId="760CC87B" w14:textId="6415AC11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In MilliSeconds</w:t>
                            </w:r>
                          </w:p>
                          <w:p w14:paraId="407103E5" w14:textId="77777777" w:rsidR="005670F7" w:rsidRPr="00BB604E" w:rsidRDefault="005670F7">
                            <w:pPr>
                              <w:rPr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6D6D" id="Rectangle 613374761" o:spid="_x0000_s1028" style="position:absolute;left:0;text-align:left;margin-left:69.75pt;margin-top:40.4pt;width:186pt;height:67.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" fillcolor="#e7e6e6 [3214]" strokecolor="#09101d [484]" strokeweight="1pt">
                <v:fill opacity="32125f"/>
                <v:textbox>
                  <w:txbxContent>
                    <w:p w14:paraId="485F92E9" w14:textId="32EE1736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Reaction Time</w:t>
                      </w:r>
                    </w:p>
                    <w:p w14:paraId="760CC87B" w14:textId="6415AC11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In MilliSeconds</w:t>
                      </w:r>
                    </w:p>
                    <w:p w14:paraId="407103E5" w14:textId="77777777" w:rsidR="005670F7" w:rsidRPr="00BB604E" w:rsidRDefault="005670F7">
                      <w:pPr>
                        <w:rPr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2080" w:rsidRPr="00362080">
        <w:rPr>
          <w:noProof/>
        </w:rPr>
        <w:drawing>
          <wp:inline distT="0" distB="0" distL="0" distR="0" wp14:anchorId="2BB702F4" wp14:editId="409F322E">
            <wp:extent cx="3905795" cy="5087060"/>
            <wp:effectExtent l="0" t="0" r="0" b="0"/>
            <wp:docPr id="471605870" name="Picture 47160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198" w14:textId="63ED2AB2" w:rsidR="00362080" w:rsidRDefault="00362080" w:rsidP="001D47C9">
      <w:pPr>
        <w:ind w:left="60"/>
        <w:jc w:val="left"/>
      </w:pPr>
    </w:p>
    <w:p w14:paraId="0A22BA67" w14:textId="1C8BC8A8" w:rsidR="006920CD" w:rsidRDefault="007477E5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975BE6" wp14:editId="6830952D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914400" cy="352425"/>
                <wp:effectExtent l="0" t="247650" r="19050" b="28575"/>
                <wp:wrapNone/>
                <wp:docPr id="868954591" name="Callout: Line 86895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borderCallout1">
                          <a:avLst>
                            <a:gd name="adj1" fmla="val -13393"/>
                            <a:gd name="adj2" fmla="val 36367"/>
                            <a:gd name="adj3" fmla="val -59073"/>
                            <a:gd name="adj4" fmla="val 37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947A" w14:textId="1EA9AF3A" w:rsidR="007477E5" w:rsidRPr="006920CD" w:rsidRDefault="001A3F33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5BE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68954591" o:spid="_x0000_s1029" type="#_x0000_t47" style="position:absolute;left:0;text-align:left;margin-left:153pt;margin-top:1.7pt;width:1in;height:2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" adj="8009,-12760,7855,-2893" fillcolor="#4472c4 [3204]" strokecolor="#09101d [484]" strokeweight="1pt">
                <v:stroke startarrow="block"/>
                <v:textbox>
                  <w:txbxContent>
                    <w:p w14:paraId="1E91947A" w14:textId="1EA9AF3A" w:rsidR="007477E5" w:rsidRPr="006920CD" w:rsidRDefault="001A3F33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FASTEST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728FF5" wp14:editId="2ADC1AE2">
                <wp:simplePos x="0" y="0"/>
                <wp:positionH relativeFrom="column">
                  <wp:posOffset>1247140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502733606" name="Callout: Line 50273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93D" w14:textId="65DAEF6D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FF5" id="Callout: Line 502733606" o:spid="_x0000_s1030" type="#_x0000_t47" style="position:absolute;left:0;text-align:left;margin-left:98.2pt;margin-top:1.7pt;width:47.25pt;height:2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V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" adj="10709,-9257,10780,-2893" fillcolor="#4472c4 [3204]" strokecolor="#09101d [484]" strokeweight="1pt">
                <v:stroke startarrow="block"/>
                <v:textbox>
                  <w:txbxContent>
                    <w:p w14:paraId="70EBE93D" w14:textId="65DAEF6D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3D5B1D" wp14:editId="4364A108">
                <wp:simplePos x="0" y="0"/>
                <wp:positionH relativeFrom="column">
                  <wp:posOffset>542924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1786254359" name="Callout: Line 178625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5F8E" w14:textId="23A77E58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 w:rsidRPr="006920CD"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B1D" id="Callout: Line 1786254359" o:spid="_x0000_s1031" type="#_x0000_t47" style="position:absolute;left:0;text-align:left;margin-left:42.75pt;margin-top:1.7pt;width:47.25pt;height:2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Y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" adj="10709,-9257,10780,-2893" fillcolor="#4472c4 [3204]" strokecolor="#09101d [484]" strokeweight="1pt">
                <v:stroke startarrow="block"/>
                <v:textbox>
                  <w:txbxContent>
                    <w:p w14:paraId="30545F8E" w14:textId="23A77E58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 w:rsidRPr="006920CD"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33FA1E1" w14:textId="0B43B636" w:rsidR="006920CD" w:rsidRDefault="006920CD" w:rsidP="001D47C9">
      <w:pPr>
        <w:ind w:left="60"/>
        <w:jc w:val="left"/>
      </w:pPr>
    </w:p>
    <w:p w14:paraId="4C0588E0" w14:textId="18E2FDF8" w:rsidR="00362080" w:rsidRDefault="00362080" w:rsidP="001D47C9">
      <w:pPr>
        <w:ind w:left="60"/>
        <w:jc w:val="left"/>
      </w:pPr>
    </w:p>
    <w:p w14:paraId="1897BB14" w14:textId="771C1F1A" w:rsidR="003B1F59" w:rsidRDefault="003B1F59" w:rsidP="008970B2">
      <w:pPr>
        <w:tabs>
          <w:tab w:val="left" w:pos="2070"/>
        </w:tabs>
        <w:ind w:left="60"/>
        <w:jc w:val="left"/>
      </w:pPr>
      <w:r>
        <w:t>START button:</w:t>
      </w:r>
      <w:r w:rsidR="008970B2">
        <w:tab/>
      </w:r>
      <w:r>
        <w:t>Initiates a random wait</w:t>
      </w:r>
      <w:r w:rsidR="00FD6BDD">
        <w:t xml:space="preserve">.  After the random wait, </w:t>
      </w:r>
      <w:r w:rsidR="00E46A69">
        <w:t xml:space="preserve">all the </w:t>
      </w:r>
      <w:proofErr w:type="spellStart"/>
      <w:r w:rsidR="008970B2">
        <w:t>SevenSeg</w:t>
      </w:r>
      <w:proofErr w:type="spellEnd"/>
      <w:r w:rsidR="008970B2">
        <w:t xml:space="preserve"> lights go on</w:t>
      </w:r>
    </w:p>
    <w:p w14:paraId="49A5FBAD" w14:textId="158A9AA6" w:rsidR="009F7302" w:rsidRDefault="009F7302" w:rsidP="008970B2">
      <w:pPr>
        <w:tabs>
          <w:tab w:val="left" w:pos="2070"/>
        </w:tabs>
        <w:ind w:left="60"/>
        <w:jc w:val="left"/>
      </w:pPr>
      <w:r>
        <w:tab/>
        <w:t>As soon as the lights go on, a timer starts counting milliseconds</w:t>
      </w:r>
    </w:p>
    <w:p w14:paraId="58EC00FC" w14:textId="45D12896" w:rsidR="008970B2" w:rsidRDefault="008970B2" w:rsidP="008970B2">
      <w:pPr>
        <w:tabs>
          <w:tab w:val="left" w:pos="2070"/>
        </w:tabs>
        <w:ind w:left="60"/>
        <w:jc w:val="left"/>
      </w:pPr>
      <w:r>
        <w:t>STOP button:</w:t>
      </w:r>
      <w:r>
        <w:tab/>
      </w:r>
      <w:r w:rsidR="00A765CF">
        <w:t xml:space="preserve">Stops the </w:t>
      </w:r>
      <w:r w:rsidR="00B3427C">
        <w:t>millisecond reaction timer and shows it on the display</w:t>
      </w:r>
    </w:p>
    <w:p w14:paraId="49723730" w14:textId="34C8D2D0" w:rsidR="00B3427C" w:rsidRDefault="001A3F33" w:rsidP="008970B2">
      <w:pPr>
        <w:tabs>
          <w:tab w:val="left" w:pos="2070"/>
        </w:tabs>
        <w:ind w:left="60"/>
        <w:jc w:val="left"/>
      </w:pPr>
      <w:r>
        <w:t>FASTEST</w:t>
      </w:r>
      <w:r w:rsidR="00B3427C">
        <w:t xml:space="preserve"> button:</w:t>
      </w:r>
      <w:r w:rsidR="00B3427C">
        <w:tab/>
        <w:t>Extra Credit – This button shows the fastest speed.</w:t>
      </w:r>
    </w:p>
    <w:p w14:paraId="5A6D5289" w14:textId="77777777" w:rsidR="00B3427C" w:rsidRDefault="00B3427C" w:rsidP="008970B2">
      <w:pPr>
        <w:tabs>
          <w:tab w:val="left" w:pos="2070"/>
        </w:tabs>
        <w:ind w:left="60"/>
        <w:jc w:val="left"/>
      </w:pPr>
    </w:p>
    <w:p w14:paraId="7B06E456" w14:textId="7633059C" w:rsidR="00535983" w:rsidRDefault="001E0A25" w:rsidP="008970B2">
      <w:pPr>
        <w:tabs>
          <w:tab w:val="left" w:pos="2070"/>
        </w:tabs>
        <w:ind w:left="60"/>
        <w:jc w:val="left"/>
      </w:pPr>
      <w:r>
        <w:t xml:space="preserve">Code for this part is organized in the </w:t>
      </w:r>
      <w:proofErr w:type="spellStart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ReactionTester.c</w:t>
      </w:r>
      <w:proofErr w:type="spellEnd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 xml:space="preserve"> </w:t>
      </w:r>
      <w:r w:rsidR="00743A80">
        <w:t>source file</w:t>
      </w:r>
      <w:r w:rsidR="00095448">
        <w:t xml:space="preserve"> and </w:t>
      </w:r>
      <w:proofErr w:type="spellStart"/>
      <w:r w:rsidR="00095448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main.c</w:t>
      </w:r>
      <w:proofErr w:type="spellEnd"/>
      <w:r w:rsidR="00743A80">
        <w:t>.  Fill in between the comments:</w:t>
      </w:r>
    </w:p>
    <w:p w14:paraId="30959FBC" w14:textId="5264AB27" w:rsidR="00CA2C7C" w:rsidRDefault="00743A80" w:rsidP="00535983">
      <w:pPr>
        <w:pStyle w:val="CODE"/>
      </w:pPr>
      <w:r>
        <w:t>/* Student Start HERE */</w:t>
      </w:r>
    </w:p>
    <w:p w14:paraId="315F5010" w14:textId="2CC2FF5C" w:rsidR="00743A80" w:rsidRDefault="00743A80" w:rsidP="00535983">
      <w:pPr>
        <w:pStyle w:val="CODE"/>
      </w:pPr>
      <w:r>
        <w:t>/* Student End HERE */</w:t>
      </w:r>
    </w:p>
    <w:p w14:paraId="6E7D2C4B" w14:textId="190E757F" w:rsidR="00292D91" w:rsidRDefault="00C21FFE" w:rsidP="00292D91">
      <w:r>
        <w:br w:type="column"/>
      </w:r>
      <w:r w:rsidR="00292D91">
        <w:lastRenderedPageBreak/>
        <w:t>Read thru the comments</w:t>
      </w:r>
      <w:r w:rsidR="00FB0063">
        <w:t xml:space="preserve"> in the code.  Most of the structure is in place, and you should only have to modify places between </w:t>
      </w:r>
      <w:proofErr w:type="spellStart"/>
      <w:r w:rsidR="00FB0063">
        <w:t>Student_Start</w:t>
      </w:r>
      <w:proofErr w:type="spellEnd"/>
      <w:r w:rsidR="00FB0063">
        <w:t xml:space="preserve"> / </w:t>
      </w:r>
      <w:proofErr w:type="spellStart"/>
      <w:r w:rsidR="00FB0063">
        <w:t>Student_End</w:t>
      </w:r>
      <w:proofErr w:type="spellEnd"/>
      <w:r w:rsidR="00FB0063">
        <w:t>.</w:t>
      </w:r>
    </w:p>
    <w:p w14:paraId="4E64AD80" w14:textId="77777777" w:rsidR="00FB0063" w:rsidRDefault="00FB0063" w:rsidP="00292D91"/>
    <w:p w14:paraId="2C60C4E1" w14:textId="5881F879" w:rsidR="00FB0063" w:rsidRDefault="00FB0063" w:rsidP="00292D91">
      <w:r>
        <w:t xml:space="preserve">Note that for the reaction timer to be accurate, if you changed the </w:t>
      </w:r>
      <w:proofErr w:type="spellStart"/>
      <w:r>
        <w:t>prescaler</w:t>
      </w:r>
      <w:proofErr w:type="spellEnd"/>
      <w:r>
        <w:t xml:space="preserve"> above in </w:t>
      </w:r>
      <w:r w:rsidR="0042096F">
        <w:t>Part2, you’ll need to reset it back to the default of no-</w:t>
      </w:r>
      <w:proofErr w:type="spellStart"/>
      <w:r w:rsidR="0042096F">
        <w:t>prescale</w:t>
      </w:r>
      <w:proofErr w:type="spellEnd"/>
      <w:r w:rsidR="0042096F">
        <w:t>, X1.</w:t>
      </w:r>
      <w:r>
        <w:t xml:space="preserve"> </w:t>
      </w:r>
    </w:p>
    <w:p w14:paraId="0511F854" w14:textId="77777777" w:rsidR="00292D91" w:rsidRDefault="00292D91" w:rsidP="00292D91"/>
    <w:p w14:paraId="7A9A4862" w14:textId="77777777" w:rsidR="00292D91" w:rsidRDefault="00292D91" w:rsidP="004755E4">
      <w:pPr>
        <w:pStyle w:val="Heading2"/>
      </w:pPr>
    </w:p>
    <w:p w14:paraId="7D35F67F" w14:textId="1D705C86" w:rsidR="004755E4" w:rsidRDefault="004755E4" w:rsidP="004755E4">
      <w:pPr>
        <w:pStyle w:val="Heading2"/>
      </w:pPr>
      <w:r>
        <w:t xml:space="preserve">Extra-Credit </w:t>
      </w:r>
      <w:r w:rsidR="006D78EB">
        <w:t>Opportunities (</w:t>
      </w:r>
      <w:r w:rsidR="00ED7C7A">
        <w:t>5pts for any of the following)</w:t>
      </w:r>
    </w:p>
    <w:p w14:paraId="1A3E55A2" w14:textId="11C93E15" w:rsidR="004755E4" w:rsidRDefault="003116F6" w:rsidP="004755E4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0F3E492" wp14:editId="34382A4D">
                <wp:simplePos x="0" y="0"/>
                <wp:positionH relativeFrom="margin">
                  <wp:posOffset>257175</wp:posOffset>
                </wp:positionH>
                <wp:positionV relativeFrom="paragraph">
                  <wp:posOffset>290830</wp:posOffset>
                </wp:positionV>
                <wp:extent cx="6324600" cy="3305175"/>
                <wp:effectExtent l="0" t="0" r="19050" b="28575"/>
                <wp:wrapSquare wrapText="bothSides"/>
                <wp:docPr id="1992982318" name="Text Box 199298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58E" w14:textId="77777777" w:rsidR="004755E4" w:rsidRDefault="004755E4" w:rsidP="004755E4"/>
                          <w:p w14:paraId="323AB970" w14:textId="6E7C149C" w:rsidR="006D78EB" w:rsidRDefault="00AC67C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 the current code, there’s no penalty for “Cheating” by pushing the stop button before all the “Go” lights turn on</w:t>
                            </w:r>
                            <w:r w:rsidR="009637BF">
                              <w:t>.   Implement some sort of indicator that the Stop button was pushed prematurely.</w:t>
                            </w:r>
                            <w:r w:rsidR="00CA3668">
                              <w:br/>
                            </w:r>
                          </w:p>
                          <w:p w14:paraId="4D454F25" w14:textId="77777777" w:rsidR="0007103A" w:rsidRDefault="00B709B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Change the “Go” lights to be</w:t>
                            </w:r>
                            <w:r w:rsidR="00BC0AE5">
                              <w:t xml:space="preserve"> all of the D</w:t>
                            </w:r>
                            <w:proofErr w:type="gramStart"/>
                            <w:r w:rsidR="00BC0AE5">
                              <w:t>1..</w:t>
                            </w:r>
                            <w:proofErr w:type="gramEnd"/>
                            <w:r w:rsidR="00BC0AE5">
                              <w:t xml:space="preserve">4 LEDs instead of display all ‘8888’ on the </w:t>
                            </w:r>
                            <w:proofErr w:type="spellStart"/>
                            <w:r w:rsidR="00BC0AE5">
                              <w:t>SevenSegments</w:t>
                            </w:r>
                            <w:proofErr w:type="spellEnd"/>
                            <w:r w:rsidR="00BC0AE5">
                              <w:t>.</w:t>
                            </w:r>
                          </w:p>
                          <w:p w14:paraId="7E206838" w14:textId="77777777" w:rsidR="0007103A" w:rsidRDefault="0007103A" w:rsidP="0007103A"/>
                          <w:p w14:paraId="7722008D" w14:textId="785CFCB8" w:rsidR="00CA3668" w:rsidRPr="0007103A" w:rsidRDefault="0007103A" w:rsidP="0007103A">
                            <w:pPr>
                              <w:ind w:left="720"/>
                              <w:rPr>
                                <w:color w:val="FF0000"/>
                              </w:rPr>
                            </w:pPr>
                            <w:r w:rsidRPr="0007103A">
                              <w:rPr>
                                <w:color w:val="FF0000"/>
                              </w:rPr>
                              <w:t xml:space="preserve">I made all four LEDs, D1-D4 turn on when the GO lights are turned on alongside the </w:t>
                            </w:r>
                            <w:proofErr w:type="gramStart"/>
                            <w:r w:rsidRPr="0007103A">
                              <w:rPr>
                                <w:color w:val="FF0000"/>
                              </w:rPr>
                              <w:t>seven segment</w:t>
                            </w:r>
                            <w:proofErr w:type="gramEnd"/>
                            <w:r w:rsidRPr="0007103A">
                              <w:rPr>
                                <w:color w:val="FF0000"/>
                              </w:rPr>
                              <w:t xml:space="preserve"> display displaying “8888”.</w:t>
                            </w:r>
                          </w:p>
                          <w:p w14:paraId="2B0D7147" w14:textId="77777777" w:rsidR="0007103A" w:rsidRDefault="0007103A" w:rsidP="0007103A">
                            <w:pPr>
                              <w:ind w:left="720"/>
                            </w:pPr>
                          </w:p>
                          <w:p w14:paraId="69555914" w14:textId="14126E4D" w:rsidR="006D78EB" w:rsidRDefault="00535983" w:rsidP="004755E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Make the final reaction time flash on/off </w:t>
                            </w:r>
                          </w:p>
                          <w:p w14:paraId="68338E4E" w14:textId="77777777" w:rsidR="006D78EB" w:rsidRDefault="006D78EB" w:rsidP="004755E4"/>
                          <w:p w14:paraId="2871EC56" w14:textId="668B6465" w:rsidR="006D78EB" w:rsidRDefault="008976CD" w:rsidP="004755E4">
                            <w:r>
                              <w:t>If you do any of these items – just mention what and how it worked, below:</w:t>
                            </w:r>
                          </w:p>
                          <w:p w14:paraId="0ED058E1" w14:textId="77777777" w:rsidR="0091774B" w:rsidRDefault="0091774B" w:rsidP="004755E4"/>
                          <w:p w14:paraId="6AEF2452" w14:textId="77777777" w:rsidR="003116F6" w:rsidRDefault="003116F6" w:rsidP="004755E4"/>
                          <w:p w14:paraId="13590D68" w14:textId="77777777" w:rsidR="003116F6" w:rsidRDefault="003116F6" w:rsidP="004755E4"/>
                          <w:p w14:paraId="49E56D94" w14:textId="77777777" w:rsidR="003116F6" w:rsidRDefault="003116F6" w:rsidP="004755E4"/>
                          <w:p w14:paraId="650FDA22" w14:textId="77777777" w:rsidR="003116F6" w:rsidRDefault="003116F6" w:rsidP="004755E4"/>
                          <w:p w14:paraId="24CC13BD" w14:textId="77777777" w:rsidR="00ED7C7A" w:rsidRDefault="00ED7C7A" w:rsidP="00475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492" id="Text Box 1992982318" o:spid="_x0000_s1032" type="#_x0000_t202" style="position:absolute;left:0;text-align:left;margin-left:20.25pt;margin-top:22.9pt;width:498pt;height:26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" strokecolor="red">
                <v:textbox>
                  <w:txbxContent>
                    <w:p w14:paraId="0617B58E" w14:textId="77777777" w:rsidR="004755E4" w:rsidRDefault="004755E4" w:rsidP="004755E4"/>
                    <w:p w14:paraId="323AB970" w14:textId="6E7C149C" w:rsidR="006D78EB" w:rsidRDefault="00AC67C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 the current code, there’s no penalty for “Cheating” by pushing the stop button before all the “Go” lights turn on</w:t>
                      </w:r>
                      <w:r w:rsidR="009637BF">
                        <w:t>.   Implement some sort of indicator that the Stop button was pushed prematurely.</w:t>
                      </w:r>
                      <w:r w:rsidR="00CA3668">
                        <w:br/>
                      </w:r>
                    </w:p>
                    <w:p w14:paraId="4D454F25" w14:textId="77777777" w:rsidR="0007103A" w:rsidRDefault="00B709B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Change the “Go” lights to be</w:t>
                      </w:r>
                      <w:r w:rsidR="00BC0AE5">
                        <w:t xml:space="preserve"> all of the D</w:t>
                      </w:r>
                      <w:proofErr w:type="gramStart"/>
                      <w:r w:rsidR="00BC0AE5">
                        <w:t>1..</w:t>
                      </w:r>
                      <w:proofErr w:type="gramEnd"/>
                      <w:r w:rsidR="00BC0AE5">
                        <w:t xml:space="preserve">4 LEDs instead of display all ‘8888’ on the </w:t>
                      </w:r>
                      <w:proofErr w:type="spellStart"/>
                      <w:r w:rsidR="00BC0AE5">
                        <w:t>SevenSegments</w:t>
                      </w:r>
                      <w:proofErr w:type="spellEnd"/>
                      <w:r w:rsidR="00BC0AE5">
                        <w:t>.</w:t>
                      </w:r>
                    </w:p>
                    <w:p w14:paraId="7E206838" w14:textId="77777777" w:rsidR="0007103A" w:rsidRDefault="0007103A" w:rsidP="0007103A"/>
                    <w:p w14:paraId="7722008D" w14:textId="785CFCB8" w:rsidR="00CA3668" w:rsidRPr="0007103A" w:rsidRDefault="0007103A" w:rsidP="0007103A">
                      <w:pPr>
                        <w:ind w:left="720"/>
                        <w:rPr>
                          <w:color w:val="FF0000"/>
                        </w:rPr>
                      </w:pPr>
                      <w:r w:rsidRPr="0007103A">
                        <w:rPr>
                          <w:color w:val="FF0000"/>
                        </w:rPr>
                        <w:t xml:space="preserve">I made all four LEDs, D1-D4 turn on when the GO lights are turned on alongside the </w:t>
                      </w:r>
                      <w:proofErr w:type="gramStart"/>
                      <w:r w:rsidRPr="0007103A">
                        <w:rPr>
                          <w:color w:val="FF0000"/>
                        </w:rPr>
                        <w:t>seven segment</w:t>
                      </w:r>
                      <w:proofErr w:type="gramEnd"/>
                      <w:r w:rsidRPr="0007103A">
                        <w:rPr>
                          <w:color w:val="FF0000"/>
                        </w:rPr>
                        <w:t xml:space="preserve"> display displaying “8888”.</w:t>
                      </w:r>
                    </w:p>
                    <w:p w14:paraId="2B0D7147" w14:textId="77777777" w:rsidR="0007103A" w:rsidRDefault="0007103A" w:rsidP="0007103A">
                      <w:pPr>
                        <w:ind w:left="720"/>
                      </w:pPr>
                    </w:p>
                    <w:p w14:paraId="69555914" w14:textId="14126E4D" w:rsidR="006D78EB" w:rsidRDefault="00535983" w:rsidP="004755E4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Make the final reaction time flash on/off </w:t>
                      </w:r>
                    </w:p>
                    <w:p w14:paraId="68338E4E" w14:textId="77777777" w:rsidR="006D78EB" w:rsidRDefault="006D78EB" w:rsidP="004755E4"/>
                    <w:p w14:paraId="2871EC56" w14:textId="668B6465" w:rsidR="006D78EB" w:rsidRDefault="008976CD" w:rsidP="004755E4">
                      <w:r>
                        <w:t>If you do any of these items – just mention what and how it worked, below:</w:t>
                      </w:r>
                    </w:p>
                    <w:p w14:paraId="0ED058E1" w14:textId="77777777" w:rsidR="0091774B" w:rsidRDefault="0091774B" w:rsidP="004755E4"/>
                    <w:p w14:paraId="6AEF2452" w14:textId="77777777" w:rsidR="003116F6" w:rsidRDefault="003116F6" w:rsidP="004755E4"/>
                    <w:p w14:paraId="13590D68" w14:textId="77777777" w:rsidR="003116F6" w:rsidRDefault="003116F6" w:rsidP="004755E4"/>
                    <w:p w14:paraId="49E56D94" w14:textId="77777777" w:rsidR="003116F6" w:rsidRDefault="003116F6" w:rsidP="004755E4"/>
                    <w:p w14:paraId="650FDA22" w14:textId="77777777" w:rsidR="003116F6" w:rsidRDefault="003116F6" w:rsidP="004755E4"/>
                    <w:p w14:paraId="24CC13BD" w14:textId="77777777" w:rsidR="00ED7C7A" w:rsidRDefault="00ED7C7A" w:rsidP="004755E4"/>
                  </w:txbxContent>
                </v:textbox>
                <w10:wrap type="square" anchorx="margin"/>
              </v:shape>
            </w:pict>
          </mc:Fallback>
        </mc:AlternateContent>
      </w:r>
    </w:p>
    <w:p w14:paraId="6467E61D" w14:textId="5640DF74" w:rsidR="004755E4" w:rsidRDefault="004755E4" w:rsidP="004755E4">
      <w:pPr>
        <w:ind w:left="60"/>
        <w:jc w:val="left"/>
      </w:pPr>
    </w:p>
    <w:p w14:paraId="3DA001BE" w14:textId="021ADBD7" w:rsidR="004755E4" w:rsidRDefault="004755E4" w:rsidP="001D47C9">
      <w:pPr>
        <w:ind w:left="60"/>
        <w:jc w:val="left"/>
      </w:pPr>
    </w:p>
    <w:p w14:paraId="0B52816C" w14:textId="0F4E72B8" w:rsidR="001D47C9" w:rsidRPr="00B73D0D" w:rsidRDefault="001D47C9" w:rsidP="001D47C9">
      <w:pPr>
        <w:ind w:left="60"/>
        <w:jc w:val="left"/>
      </w:pPr>
    </w:p>
    <w:sectPr w:rsidR="001D47C9" w:rsidRPr="00B73D0D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91F3" w14:textId="77777777" w:rsidR="00013047" w:rsidRDefault="00013047" w:rsidP="00722B54">
      <w:r>
        <w:separator/>
      </w:r>
    </w:p>
  </w:endnote>
  <w:endnote w:type="continuationSeparator" w:id="0">
    <w:p w14:paraId="16E677F5" w14:textId="77777777" w:rsidR="00013047" w:rsidRDefault="00013047" w:rsidP="00722B54">
      <w:r>
        <w:continuationSeparator/>
      </w:r>
    </w:p>
  </w:endnote>
  <w:endnote w:type="continuationNotice" w:id="1">
    <w:p w14:paraId="3B0D77D3" w14:textId="77777777" w:rsidR="00013047" w:rsidRDefault="00013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151F5" w14:textId="77777777" w:rsidR="00013047" w:rsidRDefault="00013047" w:rsidP="00722B54">
      <w:r>
        <w:separator/>
      </w:r>
    </w:p>
  </w:footnote>
  <w:footnote w:type="continuationSeparator" w:id="0">
    <w:p w14:paraId="0D917FBD" w14:textId="77777777" w:rsidR="00013047" w:rsidRDefault="00013047" w:rsidP="00722B54">
      <w:r>
        <w:continuationSeparator/>
      </w:r>
    </w:p>
  </w:footnote>
  <w:footnote w:type="continuationNotice" w:id="1">
    <w:p w14:paraId="658ED659" w14:textId="77777777" w:rsidR="00013047" w:rsidRDefault="000130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5"/>
  </w:num>
  <w:num w:numId="2" w16cid:durableId="981691369">
    <w:abstractNumId w:val="3"/>
  </w:num>
  <w:num w:numId="3" w16cid:durableId="2126658922">
    <w:abstractNumId w:val="15"/>
  </w:num>
  <w:num w:numId="4" w16cid:durableId="1831554265">
    <w:abstractNumId w:val="22"/>
  </w:num>
  <w:num w:numId="5" w16cid:durableId="1473718244">
    <w:abstractNumId w:val="2"/>
  </w:num>
  <w:num w:numId="6" w16cid:durableId="1195533266">
    <w:abstractNumId w:val="11"/>
  </w:num>
  <w:num w:numId="7" w16cid:durableId="1511334429">
    <w:abstractNumId w:val="20"/>
  </w:num>
  <w:num w:numId="8" w16cid:durableId="1304506653">
    <w:abstractNumId w:val="17"/>
  </w:num>
  <w:num w:numId="9" w16cid:durableId="1929078814">
    <w:abstractNumId w:val="12"/>
  </w:num>
  <w:num w:numId="10" w16cid:durableId="1651670442">
    <w:abstractNumId w:val="13"/>
  </w:num>
  <w:num w:numId="11" w16cid:durableId="1851018439">
    <w:abstractNumId w:val="9"/>
  </w:num>
  <w:num w:numId="12" w16cid:durableId="336226868">
    <w:abstractNumId w:val="4"/>
  </w:num>
  <w:num w:numId="13" w16cid:durableId="1113213002">
    <w:abstractNumId w:val="21"/>
  </w:num>
  <w:num w:numId="14" w16cid:durableId="529534897">
    <w:abstractNumId w:val="14"/>
  </w:num>
  <w:num w:numId="15" w16cid:durableId="306669238">
    <w:abstractNumId w:val="8"/>
  </w:num>
  <w:num w:numId="16" w16cid:durableId="738676008">
    <w:abstractNumId w:val="16"/>
  </w:num>
  <w:num w:numId="17" w16cid:durableId="252053514">
    <w:abstractNumId w:val="10"/>
  </w:num>
  <w:num w:numId="18" w16cid:durableId="767966172">
    <w:abstractNumId w:val="6"/>
  </w:num>
  <w:num w:numId="19" w16cid:durableId="1888490652">
    <w:abstractNumId w:val="19"/>
  </w:num>
  <w:num w:numId="20" w16cid:durableId="1262641630">
    <w:abstractNumId w:val="18"/>
  </w:num>
  <w:num w:numId="21" w16cid:durableId="811480741">
    <w:abstractNumId w:val="0"/>
  </w:num>
  <w:num w:numId="22" w16cid:durableId="1966740608">
    <w:abstractNumId w:val="7"/>
  </w:num>
  <w:num w:numId="23" w16cid:durableId="1483545147">
    <w:abstractNumId w:val="23"/>
  </w:num>
  <w:num w:numId="24" w16cid:durableId="121681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3047"/>
    <w:rsid w:val="00017543"/>
    <w:rsid w:val="000203DF"/>
    <w:rsid w:val="000252F2"/>
    <w:rsid w:val="0002552E"/>
    <w:rsid w:val="0003657C"/>
    <w:rsid w:val="00036D65"/>
    <w:rsid w:val="00037629"/>
    <w:rsid w:val="00041F22"/>
    <w:rsid w:val="00043D2B"/>
    <w:rsid w:val="00052489"/>
    <w:rsid w:val="000526F6"/>
    <w:rsid w:val="00053875"/>
    <w:rsid w:val="00060C50"/>
    <w:rsid w:val="00061D75"/>
    <w:rsid w:val="000620A7"/>
    <w:rsid w:val="000644B7"/>
    <w:rsid w:val="0007103A"/>
    <w:rsid w:val="000802D9"/>
    <w:rsid w:val="00082A26"/>
    <w:rsid w:val="000920A6"/>
    <w:rsid w:val="00093E9F"/>
    <w:rsid w:val="00095448"/>
    <w:rsid w:val="00096F75"/>
    <w:rsid w:val="000A5FBF"/>
    <w:rsid w:val="000B12A0"/>
    <w:rsid w:val="000B73DB"/>
    <w:rsid w:val="000C3390"/>
    <w:rsid w:val="000C3B54"/>
    <w:rsid w:val="000C5617"/>
    <w:rsid w:val="000D12D0"/>
    <w:rsid w:val="000D1754"/>
    <w:rsid w:val="000D1F20"/>
    <w:rsid w:val="000D48FC"/>
    <w:rsid w:val="000D7B4F"/>
    <w:rsid w:val="000E0376"/>
    <w:rsid w:val="000E11E9"/>
    <w:rsid w:val="000E2EB4"/>
    <w:rsid w:val="000E4DCF"/>
    <w:rsid w:val="000F02A8"/>
    <w:rsid w:val="000F05C3"/>
    <w:rsid w:val="000F4514"/>
    <w:rsid w:val="000F535B"/>
    <w:rsid w:val="0010309E"/>
    <w:rsid w:val="00103A6E"/>
    <w:rsid w:val="00110866"/>
    <w:rsid w:val="0011238A"/>
    <w:rsid w:val="0011394D"/>
    <w:rsid w:val="00114A1D"/>
    <w:rsid w:val="001151E0"/>
    <w:rsid w:val="00122A54"/>
    <w:rsid w:val="00131C9B"/>
    <w:rsid w:val="00133429"/>
    <w:rsid w:val="0013373C"/>
    <w:rsid w:val="00134177"/>
    <w:rsid w:val="00141ACF"/>
    <w:rsid w:val="00144057"/>
    <w:rsid w:val="001557ED"/>
    <w:rsid w:val="00156881"/>
    <w:rsid w:val="001574D8"/>
    <w:rsid w:val="00161886"/>
    <w:rsid w:val="00162292"/>
    <w:rsid w:val="00162A45"/>
    <w:rsid w:val="001671CD"/>
    <w:rsid w:val="00171459"/>
    <w:rsid w:val="00182392"/>
    <w:rsid w:val="00194E0C"/>
    <w:rsid w:val="0019775A"/>
    <w:rsid w:val="001A0B01"/>
    <w:rsid w:val="001A14AC"/>
    <w:rsid w:val="001A3F33"/>
    <w:rsid w:val="001B2C8D"/>
    <w:rsid w:val="001C1004"/>
    <w:rsid w:val="001C3198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8A0"/>
    <w:rsid w:val="001F36EE"/>
    <w:rsid w:val="001F6BDA"/>
    <w:rsid w:val="002031B5"/>
    <w:rsid w:val="00205AD9"/>
    <w:rsid w:val="00213EB1"/>
    <w:rsid w:val="002213F8"/>
    <w:rsid w:val="0022378A"/>
    <w:rsid w:val="00223DC1"/>
    <w:rsid w:val="00226B8E"/>
    <w:rsid w:val="00232DA7"/>
    <w:rsid w:val="002332BE"/>
    <w:rsid w:val="00244AF8"/>
    <w:rsid w:val="00247DB8"/>
    <w:rsid w:val="00252BCE"/>
    <w:rsid w:val="00264BDB"/>
    <w:rsid w:val="00265CA4"/>
    <w:rsid w:val="002703A2"/>
    <w:rsid w:val="00292D91"/>
    <w:rsid w:val="00294DC7"/>
    <w:rsid w:val="00294FCD"/>
    <w:rsid w:val="002957FB"/>
    <w:rsid w:val="0029640F"/>
    <w:rsid w:val="00297706"/>
    <w:rsid w:val="002A20AF"/>
    <w:rsid w:val="002A2652"/>
    <w:rsid w:val="002A33F3"/>
    <w:rsid w:val="002B0006"/>
    <w:rsid w:val="002B23E3"/>
    <w:rsid w:val="002B4507"/>
    <w:rsid w:val="002B6F81"/>
    <w:rsid w:val="002C63F4"/>
    <w:rsid w:val="002D2487"/>
    <w:rsid w:val="002D57CC"/>
    <w:rsid w:val="002E3A96"/>
    <w:rsid w:val="002F2B92"/>
    <w:rsid w:val="002F485C"/>
    <w:rsid w:val="003027CE"/>
    <w:rsid w:val="00304474"/>
    <w:rsid w:val="00304900"/>
    <w:rsid w:val="00306810"/>
    <w:rsid w:val="00307D08"/>
    <w:rsid w:val="003116F6"/>
    <w:rsid w:val="00312A5C"/>
    <w:rsid w:val="00316195"/>
    <w:rsid w:val="003206D0"/>
    <w:rsid w:val="003207E7"/>
    <w:rsid w:val="00335D64"/>
    <w:rsid w:val="00341063"/>
    <w:rsid w:val="00341645"/>
    <w:rsid w:val="00345665"/>
    <w:rsid w:val="00353934"/>
    <w:rsid w:val="0035579A"/>
    <w:rsid w:val="00355C29"/>
    <w:rsid w:val="0036010D"/>
    <w:rsid w:val="0036104D"/>
    <w:rsid w:val="00362080"/>
    <w:rsid w:val="003638B5"/>
    <w:rsid w:val="00370E99"/>
    <w:rsid w:val="0037750B"/>
    <w:rsid w:val="00385F5E"/>
    <w:rsid w:val="00391A57"/>
    <w:rsid w:val="00395B50"/>
    <w:rsid w:val="003B1F59"/>
    <w:rsid w:val="003B1FB2"/>
    <w:rsid w:val="003C3F16"/>
    <w:rsid w:val="003C4C94"/>
    <w:rsid w:val="003D4912"/>
    <w:rsid w:val="003E0263"/>
    <w:rsid w:val="003E3C34"/>
    <w:rsid w:val="003F2096"/>
    <w:rsid w:val="003F4899"/>
    <w:rsid w:val="00403EF6"/>
    <w:rsid w:val="00416B60"/>
    <w:rsid w:val="0042096F"/>
    <w:rsid w:val="00423604"/>
    <w:rsid w:val="00423A80"/>
    <w:rsid w:val="00427FAB"/>
    <w:rsid w:val="0043354D"/>
    <w:rsid w:val="00434295"/>
    <w:rsid w:val="0044035C"/>
    <w:rsid w:val="00441E15"/>
    <w:rsid w:val="00442316"/>
    <w:rsid w:val="0044509C"/>
    <w:rsid w:val="004528A7"/>
    <w:rsid w:val="00452A67"/>
    <w:rsid w:val="00454566"/>
    <w:rsid w:val="00454E01"/>
    <w:rsid w:val="0045584B"/>
    <w:rsid w:val="00462006"/>
    <w:rsid w:val="00462ECD"/>
    <w:rsid w:val="0046408F"/>
    <w:rsid w:val="00464390"/>
    <w:rsid w:val="00467165"/>
    <w:rsid w:val="004755E4"/>
    <w:rsid w:val="00477DC6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813"/>
    <w:rsid w:val="004E1DBE"/>
    <w:rsid w:val="004E7C47"/>
    <w:rsid w:val="004F5A18"/>
    <w:rsid w:val="00502373"/>
    <w:rsid w:val="00506DF6"/>
    <w:rsid w:val="005070AC"/>
    <w:rsid w:val="00517615"/>
    <w:rsid w:val="0052033F"/>
    <w:rsid w:val="005213C2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F7F"/>
    <w:rsid w:val="005437D5"/>
    <w:rsid w:val="00543F3C"/>
    <w:rsid w:val="00544699"/>
    <w:rsid w:val="00546F04"/>
    <w:rsid w:val="00555657"/>
    <w:rsid w:val="00557DC4"/>
    <w:rsid w:val="005654FC"/>
    <w:rsid w:val="0056658F"/>
    <w:rsid w:val="005666C2"/>
    <w:rsid w:val="00566AF4"/>
    <w:rsid w:val="005670F7"/>
    <w:rsid w:val="0057035E"/>
    <w:rsid w:val="00571D90"/>
    <w:rsid w:val="00573132"/>
    <w:rsid w:val="005742AD"/>
    <w:rsid w:val="0057680A"/>
    <w:rsid w:val="00584D65"/>
    <w:rsid w:val="00593DD4"/>
    <w:rsid w:val="0059526D"/>
    <w:rsid w:val="005969D7"/>
    <w:rsid w:val="005971E6"/>
    <w:rsid w:val="005A1C45"/>
    <w:rsid w:val="005A3517"/>
    <w:rsid w:val="005A6F01"/>
    <w:rsid w:val="005B207D"/>
    <w:rsid w:val="005B5556"/>
    <w:rsid w:val="005B6B6B"/>
    <w:rsid w:val="005C5534"/>
    <w:rsid w:val="005C57D3"/>
    <w:rsid w:val="005E18AF"/>
    <w:rsid w:val="005E312E"/>
    <w:rsid w:val="005E4B4C"/>
    <w:rsid w:val="005F3348"/>
    <w:rsid w:val="005F46F8"/>
    <w:rsid w:val="005F6890"/>
    <w:rsid w:val="005F7232"/>
    <w:rsid w:val="0060183C"/>
    <w:rsid w:val="006041C6"/>
    <w:rsid w:val="006104AE"/>
    <w:rsid w:val="00615B3F"/>
    <w:rsid w:val="00622EE8"/>
    <w:rsid w:val="006311F6"/>
    <w:rsid w:val="00631A92"/>
    <w:rsid w:val="00637374"/>
    <w:rsid w:val="00642EB8"/>
    <w:rsid w:val="006506B5"/>
    <w:rsid w:val="00652013"/>
    <w:rsid w:val="0065260E"/>
    <w:rsid w:val="00654778"/>
    <w:rsid w:val="00660920"/>
    <w:rsid w:val="00666283"/>
    <w:rsid w:val="006745E1"/>
    <w:rsid w:val="00675CE3"/>
    <w:rsid w:val="006837EA"/>
    <w:rsid w:val="006876B7"/>
    <w:rsid w:val="0068792F"/>
    <w:rsid w:val="006920CD"/>
    <w:rsid w:val="00692830"/>
    <w:rsid w:val="006A0CFB"/>
    <w:rsid w:val="006C1401"/>
    <w:rsid w:val="006C24A0"/>
    <w:rsid w:val="006C35D1"/>
    <w:rsid w:val="006C702B"/>
    <w:rsid w:val="006D248F"/>
    <w:rsid w:val="006D3E20"/>
    <w:rsid w:val="006D78EB"/>
    <w:rsid w:val="006E0A09"/>
    <w:rsid w:val="006E6AD8"/>
    <w:rsid w:val="006F44EF"/>
    <w:rsid w:val="0070684E"/>
    <w:rsid w:val="007131ED"/>
    <w:rsid w:val="00715A20"/>
    <w:rsid w:val="00722B54"/>
    <w:rsid w:val="00726883"/>
    <w:rsid w:val="00730237"/>
    <w:rsid w:val="00731C43"/>
    <w:rsid w:val="007373F4"/>
    <w:rsid w:val="007408D0"/>
    <w:rsid w:val="00742E5D"/>
    <w:rsid w:val="00743A80"/>
    <w:rsid w:val="007477E5"/>
    <w:rsid w:val="00750CCD"/>
    <w:rsid w:val="007510F4"/>
    <w:rsid w:val="00754403"/>
    <w:rsid w:val="00762EEF"/>
    <w:rsid w:val="00763290"/>
    <w:rsid w:val="00764B31"/>
    <w:rsid w:val="00783F85"/>
    <w:rsid w:val="0078473D"/>
    <w:rsid w:val="007857F2"/>
    <w:rsid w:val="007924C9"/>
    <w:rsid w:val="007947AE"/>
    <w:rsid w:val="007B0090"/>
    <w:rsid w:val="007B365D"/>
    <w:rsid w:val="007C06C8"/>
    <w:rsid w:val="007C4815"/>
    <w:rsid w:val="007C503A"/>
    <w:rsid w:val="007D2349"/>
    <w:rsid w:val="007D2926"/>
    <w:rsid w:val="007D64B8"/>
    <w:rsid w:val="007D6E1B"/>
    <w:rsid w:val="007E4D35"/>
    <w:rsid w:val="007E5D94"/>
    <w:rsid w:val="007F187D"/>
    <w:rsid w:val="007F43BD"/>
    <w:rsid w:val="007F47B5"/>
    <w:rsid w:val="007F6512"/>
    <w:rsid w:val="008031E4"/>
    <w:rsid w:val="008036D5"/>
    <w:rsid w:val="008045B1"/>
    <w:rsid w:val="0081075A"/>
    <w:rsid w:val="00812C50"/>
    <w:rsid w:val="00815EA7"/>
    <w:rsid w:val="0082012F"/>
    <w:rsid w:val="008218E0"/>
    <w:rsid w:val="00826BA1"/>
    <w:rsid w:val="008354BD"/>
    <w:rsid w:val="008445B6"/>
    <w:rsid w:val="00850E49"/>
    <w:rsid w:val="0085402E"/>
    <w:rsid w:val="00856B8C"/>
    <w:rsid w:val="00857F37"/>
    <w:rsid w:val="008618E4"/>
    <w:rsid w:val="00863296"/>
    <w:rsid w:val="008668BC"/>
    <w:rsid w:val="00870FE7"/>
    <w:rsid w:val="00872A4F"/>
    <w:rsid w:val="00874108"/>
    <w:rsid w:val="00875E70"/>
    <w:rsid w:val="00880504"/>
    <w:rsid w:val="008830D3"/>
    <w:rsid w:val="00884904"/>
    <w:rsid w:val="0088512D"/>
    <w:rsid w:val="00892F1E"/>
    <w:rsid w:val="00896A7D"/>
    <w:rsid w:val="008970B2"/>
    <w:rsid w:val="008976CD"/>
    <w:rsid w:val="008A1E8E"/>
    <w:rsid w:val="008A28FB"/>
    <w:rsid w:val="008A5B97"/>
    <w:rsid w:val="008B2911"/>
    <w:rsid w:val="008B3B6E"/>
    <w:rsid w:val="008B48BD"/>
    <w:rsid w:val="008B68AB"/>
    <w:rsid w:val="008D0A27"/>
    <w:rsid w:val="008D2823"/>
    <w:rsid w:val="008D3101"/>
    <w:rsid w:val="008D33CF"/>
    <w:rsid w:val="008D55C6"/>
    <w:rsid w:val="008D744B"/>
    <w:rsid w:val="008E1308"/>
    <w:rsid w:val="008E1737"/>
    <w:rsid w:val="008E5F46"/>
    <w:rsid w:val="008E687D"/>
    <w:rsid w:val="008E7F1F"/>
    <w:rsid w:val="008F020C"/>
    <w:rsid w:val="008F3088"/>
    <w:rsid w:val="00901F96"/>
    <w:rsid w:val="00904054"/>
    <w:rsid w:val="00907093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5019F"/>
    <w:rsid w:val="009549D9"/>
    <w:rsid w:val="0095775B"/>
    <w:rsid w:val="009624ED"/>
    <w:rsid w:val="009637BF"/>
    <w:rsid w:val="00963CFA"/>
    <w:rsid w:val="009651CC"/>
    <w:rsid w:val="00965A92"/>
    <w:rsid w:val="00970B56"/>
    <w:rsid w:val="009718CC"/>
    <w:rsid w:val="00975453"/>
    <w:rsid w:val="009779B4"/>
    <w:rsid w:val="009875C9"/>
    <w:rsid w:val="009A04FF"/>
    <w:rsid w:val="009A1AFD"/>
    <w:rsid w:val="009A77C1"/>
    <w:rsid w:val="009B6B7A"/>
    <w:rsid w:val="009B7403"/>
    <w:rsid w:val="009C351D"/>
    <w:rsid w:val="009C4A92"/>
    <w:rsid w:val="009D1E04"/>
    <w:rsid w:val="009D4867"/>
    <w:rsid w:val="009F01DC"/>
    <w:rsid w:val="009F1006"/>
    <w:rsid w:val="009F6855"/>
    <w:rsid w:val="009F7302"/>
    <w:rsid w:val="00A01E9A"/>
    <w:rsid w:val="00A02605"/>
    <w:rsid w:val="00A1298A"/>
    <w:rsid w:val="00A13C8F"/>
    <w:rsid w:val="00A269B7"/>
    <w:rsid w:val="00A33958"/>
    <w:rsid w:val="00A42796"/>
    <w:rsid w:val="00A573BA"/>
    <w:rsid w:val="00A574B8"/>
    <w:rsid w:val="00A63A03"/>
    <w:rsid w:val="00A647D0"/>
    <w:rsid w:val="00A71330"/>
    <w:rsid w:val="00A75155"/>
    <w:rsid w:val="00A765CF"/>
    <w:rsid w:val="00A76B5F"/>
    <w:rsid w:val="00A84D30"/>
    <w:rsid w:val="00A93001"/>
    <w:rsid w:val="00A97C10"/>
    <w:rsid w:val="00AA33F9"/>
    <w:rsid w:val="00AA5E3A"/>
    <w:rsid w:val="00AB0D16"/>
    <w:rsid w:val="00AB6CA1"/>
    <w:rsid w:val="00AC07B5"/>
    <w:rsid w:val="00AC2A93"/>
    <w:rsid w:val="00AC67C0"/>
    <w:rsid w:val="00AC737B"/>
    <w:rsid w:val="00AE382C"/>
    <w:rsid w:val="00AE4DA2"/>
    <w:rsid w:val="00AF09F3"/>
    <w:rsid w:val="00AF0CF2"/>
    <w:rsid w:val="00AF5207"/>
    <w:rsid w:val="00AF6732"/>
    <w:rsid w:val="00AF7C48"/>
    <w:rsid w:val="00B018C8"/>
    <w:rsid w:val="00B0543F"/>
    <w:rsid w:val="00B112C6"/>
    <w:rsid w:val="00B14216"/>
    <w:rsid w:val="00B1554B"/>
    <w:rsid w:val="00B1683A"/>
    <w:rsid w:val="00B1688A"/>
    <w:rsid w:val="00B31221"/>
    <w:rsid w:val="00B318E0"/>
    <w:rsid w:val="00B335FF"/>
    <w:rsid w:val="00B3427C"/>
    <w:rsid w:val="00B34B74"/>
    <w:rsid w:val="00B356E1"/>
    <w:rsid w:val="00B356EC"/>
    <w:rsid w:val="00B417D3"/>
    <w:rsid w:val="00B44178"/>
    <w:rsid w:val="00B451E2"/>
    <w:rsid w:val="00B461E6"/>
    <w:rsid w:val="00B462FB"/>
    <w:rsid w:val="00B51EEA"/>
    <w:rsid w:val="00B52967"/>
    <w:rsid w:val="00B631E5"/>
    <w:rsid w:val="00B670C7"/>
    <w:rsid w:val="00B709B0"/>
    <w:rsid w:val="00B73D0D"/>
    <w:rsid w:val="00B74C35"/>
    <w:rsid w:val="00B833EF"/>
    <w:rsid w:val="00B83757"/>
    <w:rsid w:val="00B83D34"/>
    <w:rsid w:val="00B874A6"/>
    <w:rsid w:val="00B91D45"/>
    <w:rsid w:val="00B92D45"/>
    <w:rsid w:val="00B94A5D"/>
    <w:rsid w:val="00B96650"/>
    <w:rsid w:val="00BA0037"/>
    <w:rsid w:val="00BA0839"/>
    <w:rsid w:val="00BA183C"/>
    <w:rsid w:val="00BA6D3B"/>
    <w:rsid w:val="00BB377B"/>
    <w:rsid w:val="00BB604E"/>
    <w:rsid w:val="00BB6D17"/>
    <w:rsid w:val="00BC0AE5"/>
    <w:rsid w:val="00BC7B77"/>
    <w:rsid w:val="00BD1A8F"/>
    <w:rsid w:val="00BD40F8"/>
    <w:rsid w:val="00BD5A4F"/>
    <w:rsid w:val="00BF2C47"/>
    <w:rsid w:val="00BF5847"/>
    <w:rsid w:val="00BF6EC4"/>
    <w:rsid w:val="00C1580E"/>
    <w:rsid w:val="00C21FFE"/>
    <w:rsid w:val="00C257C0"/>
    <w:rsid w:val="00C43013"/>
    <w:rsid w:val="00C44FC5"/>
    <w:rsid w:val="00C52124"/>
    <w:rsid w:val="00C5267D"/>
    <w:rsid w:val="00C530BB"/>
    <w:rsid w:val="00C559A7"/>
    <w:rsid w:val="00C76E88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C0ECD"/>
    <w:rsid w:val="00CD1F8D"/>
    <w:rsid w:val="00CD4BC0"/>
    <w:rsid w:val="00CD78D6"/>
    <w:rsid w:val="00D0748A"/>
    <w:rsid w:val="00D07A56"/>
    <w:rsid w:val="00D229F3"/>
    <w:rsid w:val="00D255D7"/>
    <w:rsid w:val="00D2755F"/>
    <w:rsid w:val="00D33390"/>
    <w:rsid w:val="00D44854"/>
    <w:rsid w:val="00D44C11"/>
    <w:rsid w:val="00D4697E"/>
    <w:rsid w:val="00D50D38"/>
    <w:rsid w:val="00D5161D"/>
    <w:rsid w:val="00D54A38"/>
    <w:rsid w:val="00D61B6A"/>
    <w:rsid w:val="00D6474A"/>
    <w:rsid w:val="00D7285E"/>
    <w:rsid w:val="00D72EC6"/>
    <w:rsid w:val="00D73D98"/>
    <w:rsid w:val="00D80E71"/>
    <w:rsid w:val="00D841C4"/>
    <w:rsid w:val="00D9185B"/>
    <w:rsid w:val="00D93028"/>
    <w:rsid w:val="00D93F60"/>
    <w:rsid w:val="00D94B97"/>
    <w:rsid w:val="00D95852"/>
    <w:rsid w:val="00DA32BE"/>
    <w:rsid w:val="00DA6C9B"/>
    <w:rsid w:val="00DB065C"/>
    <w:rsid w:val="00DB691E"/>
    <w:rsid w:val="00DC3F8B"/>
    <w:rsid w:val="00DD2D56"/>
    <w:rsid w:val="00DE2B1D"/>
    <w:rsid w:val="00DE2D9E"/>
    <w:rsid w:val="00DE41E7"/>
    <w:rsid w:val="00DE5183"/>
    <w:rsid w:val="00DE53DC"/>
    <w:rsid w:val="00E05390"/>
    <w:rsid w:val="00E056C4"/>
    <w:rsid w:val="00E077E0"/>
    <w:rsid w:val="00E07E14"/>
    <w:rsid w:val="00E21770"/>
    <w:rsid w:val="00E26241"/>
    <w:rsid w:val="00E40AAD"/>
    <w:rsid w:val="00E4290A"/>
    <w:rsid w:val="00E432CD"/>
    <w:rsid w:val="00E44789"/>
    <w:rsid w:val="00E46A69"/>
    <w:rsid w:val="00E50455"/>
    <w:rsid w:val="00E51261"/>
    <w:rsid w:val="00E611D2"/>
    <w:rsid w:val="00E62825"/>
    <w:rsid w:val="00E76167"/>
    <w:rsid w:val="00E8634E"/>
    <w:rsid w:val="00E91F79"/>
    <w:rsid w:val="00E94365"/>
    <w:rsid w:val="00EA7649"/>
    <w:rsid w:val="00EA7E2F"/>
    <w:rsid w:val="00EB1E91"/>
    <w:rsid w:val="00EC05C5"/>
    <w:rsid w:val="00EC45CF"/>
    <w:rsid w:val="00ED1826"/>
    <w:rsid w:val="00ED2670"/>
    <w:rsid w:val="00ED32B3"/>
    <w:rsid w:val="00ED3880"/>
    <w:rsid w:val="00ED3EFF"/>
    <w:rsid w:val="00ED5999"/>
    <w:rsid w:val="00ED7C7A"/>
    <w:rsid w:val="00EF14DB"/>
    <w:rsid w:val="00EF4FB4"/>
    <w:rsid w:val="00EF6AFD"/>
    <w:rsid w:val="00F05165"/>
    <w:rsid w:val="00F05C87"/>
    <w:rsid w:val="00F15ED7"/>
    <w:rsid w:val="00F21C65"/>
    <w:rsid w:val="00F23D08"/>
    <w:rsid w:val="00F26C5A"/>
    <w:rsid w:val="00F27E88"/>
    <w:rsid w:val="00F31118"/>
    <w:rsid w:val="00F32606"/>
    <w:rsid w:val="00F35D6B"/>
    <w:rsid w:val="00F45C99"/>
    <w:rsid w:val="00F54ECB"/>
    <w:rsid w:val="00F5600F"/>
    <w:rsid w:val="00F60676"/>
    <w:rsid w:val="00F757B2"/>
    <w:rsid w:val="00F77A22"/>
    <w:rsid w:val="00F8593F"/>
    <w:rsid w:val="00F86367"/>
    <w:rsid w:val="00F94285"/>
    <w:rsid w:val="00F963BB"/>
    <w:rsid w:val="00F97659"/>
    <w:rsid w:val="00F97BF1"/>
    <w:rsid w:val="00FA1816"/>
    <w:rsid w:val="00FB0063"/>
    <w:rsid w:val="00FB0160"/>
    <w:rsid w:val="00FB38DB"/>
    <w:rsid w:val="00FC31D3"/>
    <w:rsid w:val="00FD201F"/>
    <w:rsid w:val="00FD28CD"/>
    <w:rsid w:val="00FD338B"/>
    <w:rsid w:val="00FD4EC8"/>
    <w:rsid w:val="00FD6BDD"/>
    <w:rsid w:val="00FE3953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251502/files/113360890?module_item_id=31336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23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Michael Munoz</cp:lastModifiedBy>
  <cp:revision>4</cp:revision>
  <cp:lastPrinted>2023-01-17T02:30:00Z</cp:lastPrinted>
  <dcterms:created xsi:type="dcterms:W3CDTF">2023-12-12T19:08:00Z</dcterms:created>
  <dcterms:modified xsi:type="dcterms:W3CDTF">2025-01-17T23:40:00Z</dcterms:modified>
</cp:coreProperties>
</file>